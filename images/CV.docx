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898D2" w14:textId="74D3BFC1" w:rsidR="00D4056D" w:rsidRPr="003321BE" w:rsidRDefault="00F9652F" w:rsidP="007D6F00">
      <w:pPr>
        <w:spacing w:line="240" w:lineRule="auto"/>
        <w:rPr>
          <w:rFonts w:ascii="Calibri" w:hAnsi="Calibri" w:cs="Arial"/>
          <w:b/>
          <w:sz w:val="28"/>
          <w:szCs w:val="28"/>
        </w:rPr>
      </w:pPr>
      <w:r w:rsidRPr="003321BE">
        <w:rPr>
          <w:rFonts w:ascii="Calibri" w:hAnsi="Calibri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182A8CDE" wp14:editId="2DAD3D07">
                <wp:simplePos x="0" y="0"/>
                <wp:positionH relativeFrom="column">
                  <wp:posOffset>4162425</wp:posOffset>
                </wp:positionH>
                <wp:positionV relativeFrom="paragraph">
                  <wp:posOffset>-5715</wp:posOffset>
                </wp:positionV>
                <wp:extent cx="2837815" cy="9039225"/>
                <wp:effectExtent l="0" t="0" r="635" b="9525"/>
                <wp:wrapSquare wrapText="bothSides"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7815" cy="9039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1988" w14:textId="77777777" w:rsidR="00873704" w:rsidRP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28B17A" wp14:editId="232D6CFD">
                                  <wp:extent cx="381000" cy="285344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dea-100-2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508" cy="290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A749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KEYS SKILLS</w:t>
                            </w:r>
                          </w:p>
                          <w:p w14:paraId="23B664ED" w14:textId="77777777" w:rsid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CA749D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TECHNICAL SKILL</w:t>
                            </w:r>
                          </w:p>
                          <w:p w14:paraId="274AAEDE" w14:textId="77777777" w:rsidR="009959B0" w:rsidRPr="009959B0" w:rsidRDefault="009959B0" w:rsidP="0087370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9959B0">
                              <w:rPr>
                                <w:rFonts w:ascii="Calibri" w:hAnsi="Calibri"/>
                                <w:b/>
                              </w:rPr>
                              <w:t>Knowledge in:</w:t>
                            </w:r>
                          </w:p>
                          <w:p w14:paraId="7E854597" w14:textId="6104F96C" w:rsidR="00F9652F" w:rsidRPr="00525E9B" w:rsidRDefault="00405458" w:rsidP="00F965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Machine Learning</w:t>
                            </w:r>
                          </w:p>
                          <w:p w14:paraId="5214FC54" w14:textId="53F8EF46" w:rsidR="00525E9B" w:rsidRPr="00405458" w:rsidRDefault="00525E9B" w:rsidP="00F965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Google Analytics</w:t>
                            </w:r>
                          </w:p>
                          <w:p w14:paraId="10003570" w14:textId="1CD3D04D" w:rsidR="00405458" w:rsidRPr="00405458" w:rsidRDefault="00405458" w:rsidP="004054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Artificial Intelligence</w:t>
                            </w:r>
                          </w:p>
                          <w:p w14:paraId="1F047D9E" w14:textId="671FA2C0" w:rsidR="007420FA" w:rsidRDefault="00525E9B" w:rsidP="00F965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Data Analytics with Python</w:t>
                            </w:r>
                          </w:p>
                          <w:p w14:paraId="42FD36BA" w14:textId="77777777" w:rsidR="00405458" w:rsidRPr="007420FA" w:rsidRDefault="00405458" w:rsidP="004054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Website Design</w:t>
                            </w:r>
                          </w:p>
                          <w:p w14:paraId="4A3C2789" w14:textId="77777777" w:rsidR="00F565B4" w:rsidRPr="00BD5E1E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Agular 7</w:t>
                            </w:r>
                          </w:p>
                          <w:p w14:paraId="00C59980" w14:textId="77777777" w:rsidR="00F565B4" w:rsidRPr="004562C5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Node js</w:t>
                            </w:r>
                          </w:p>
                          <w:p w14:paraId="379E781A" w14:textId="77777777" w:rsidR="00F565B4" w:rsidRPr="000A7B89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React</w:t>
                            </w:r>
                          </w:p>
                          <w:p w14:paraId="5572448D" w14:textId="101AD1BC" w:rsidR="00F565B4" w:rsidRPr="00BD5E1E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NativeScript </w:t>
                            </w:r>
                            <w:r>
                              <w:rPr>
                                <w:rFonts w:ascii="Calibri" w:hAnsi="Calibri"/>
                              </w:rPr>
                              <w:t>(Typescript</w:t>
                            </w:r>
                            <w:r>
                              <w:rPr>
                                <w:rFonts w:ascii="Calibri" w:hAnsi="Calibri"/>
                              </w:rPr>
                              <w:t>)</w:t>
                            </w:r>
                          </w:p>
                          <w:p w14:paraId="1BBCC8FD" w14:textId="77777777" w:rsidR="00F565B4" w:rsidRPr="003B047D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Java, C++, C#, PHP</w:t>
                            </w:r>
                          </w:p>
                          <w:p w14:paraId="34775DBD" w14:textId="77777777" w:rsidR="00F565B4" w:rsidRPr="003B047D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SQL Server, My</w:t>
                            </w:r>
                            <w:r w:rsidRPr="003B047D">
                              <w:rPr>
                                <w:rFonts w:ascii="Calibri" w:hAnsi="Calibri"/>
                              </w:rPr>
                              <w:t>SQL</w:t>
                            </w:r>
                            <w:r>
                              <w:rPr>
                                <w:rFonts w:ascii="Calibri" w:hAnsi="Calibri"/>
                              </w:rPr>
                              <w:t>, Mongo DB, Firebase</w:t>
                            </w:r>
                          </w:p>
                          <w:p w14:paraId="48F58D12" w14:textId="77777777" w:rsidR="00F565B4" w:rsidRPr="00FD26E7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CSS,JavaScript,HTML5</w:t>
                            </w:r>
                          </w:p>
                          <w:p w14:paraId="0F31C070" w14:textId="77777777" w:rsidR="00F565B4" w:rsidRPr="009959B0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Website Design</w:t>
                            </w:r>
                          </w:p>
                          <w:p w14:paraId="3CD8D640" w14:textId="40EA579C" w:rsidR="00F565B4" w:rsidRPr="00B77D68" w:rsidRDefault="00F565B4" w:rsidP="00B77D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Microsoft office</w:t>
                            </w:r>
                          </w:p>
                          <w:p w14:paraId="5064B69E" w14:textId="77777777" w:rsid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CA749D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  <w:p w14:paraId="42BEA2D7" w14:textId="70A16A28" w:rsidR="00CA749D" w:rsidRPr="00CF70D3" w:rsidRDefault="003B174B" w:rsidP="00CA74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CF70D3">
                              <w:rPr>
                                <w:rFonts w:ascii="Calibri" w:hAnsi="Calibri"/>
                              </w:rPr>
                              <w:t xml:space="preserve">Excellent </w:t>
                            </w:r>
                            <w:r w:rsidR="001217B3">
                              <w:rPr>
                                <w:rFonts w:ascii="Calibri" w:hAnsi="Calibri"/>
                              </w:rPr>
                              <w:t>w</w:t>
                            </w:r>
                            <w:r w:rsidR="008C72DF">
                              <w:rPr>
                                <w:rFonts w:ascii="Calibri" w:hAnsi="Calibri"/>
                              </w:rPr>
                              <w:t xml:space="preserve">ritten and verbal </w:t>
                            </w:r>
                            <w:r w:rsidRPr="00CF70D3">
                              <w:rPr>
                                <w:rFonts w:ascii="Calibri" w:hAnsi="Calibri"/>
                              </w:rPr>
                              <w:t>communication skill</w:t>
                            </w:r>
                            <w:r w:rsidR="008C72DF">
                              <w:rPr>
                                <w:rFonts w:ascii="Calibri" w:hAnsi="Calibri"/>
                              </w:rPr>
                              <w:t>s</w:t>
                            </w:r>
                          </w:p>
                          <w:p w14:paraId="2679EAF9" w14:textId="23D9ABD2" w:rsidR="00CA749D" w:rsidRPr="00CF70D3" w:rsidRDefault="008C72DF" w:rsidP="00CA74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Strong analytical skills</w:t>
                            </w:r>
                          </w:p>
                          <w:p w14:paraId="2E381645" w14:textId="4C8DC56D" w:rsidR="003B174B" w:rsidRPr="008C72DF" w:rsidRDefault="008C72DF" w:rsidP="00CA74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Attention to details</w:t>
                            </w:r>
                          </w:p>
                          <w:p w14:paraId="75DBB472" w14:textId="0FED94EF" w:rsidR="008C72DF" w:rsidRPr="008C72DF" w:rsidRDefault="008C72DF" w:rsidP="008C72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CF70D3">
                              <w:rPr>
                                <w:rFonts w:ascii="Calibri" w:hAnsi="Calibri"/>
                              </w:rPr>
                              <w:t>Smart Appearance</w:t>
                            </w:r>
                          </w:p>
                          <w:p w14:paraId="38BB174E" w14:textId="77777777" w:rsid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CA749D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KEY COMPETENNCE</w:t>
                            </w:r>
                          </w:p>
                          <w:p w14:paraId="7C79D4B0" w14:textId="77777777" w:rsidR="00CF70D3" w:rsidRDefault="00B828FC" w:rsidP="00CF70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Excellent knowledge of information security fundamentals</w:t>
                            </w:r>
                          </w:p>
                          <w:p w14:paraId="68E15D78" w14:textId="77777777" w:rsidR="006F3987" w:rsidRDefault="006F3987" w:rsidP="00CF70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Project Management</w:t>
                            </w:r>
                          </w:p>
                          <w:p w14:paraId="28CBB669" w14:textId="77777777" w:rsidR="00B828FC" w:rsidRDefault="00B828FC" w:rsidP="00CF70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High standard of presentation and customer service</w:t>
                            </w:r>
                          </w:p>
                          <w:p w14:paraId="2A21B09D" w14:textId="77777777" w:rsidR="00B828FC" w:rsidRDefault="00B828FC" w:rsidP="00CF70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Ability to work well within a busy, often fast-paced environment</w:t>
                            </w:r>
                          </w:p>
                          <w:p w14:paraId="1ECF4CA8" w14:textId="77777777" w:rsidR="003B174B" w:rsidRPr="00B828FC" w:rsidRDefault="00B828FC" w:rsidP="008737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Keen to develop and learn new skills </w:t>
                            </w:r>
                          </w:p>
                          <w:p w14:paraId="11BC8667" w14:textId="792BF62E" w:rsidR="003B174B" w:rsidRDefault="003B174B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0BAED52" wp14:editId="3E2F1A3D">
                                  <wp:extent cx="243836" cy="243836"/>
                                  <wp:effectExtent l="0" t="0" r="4445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Diploma 1-100-1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36" cy="2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749D" w:rsidRPr="00CA749D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426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CERTIFICATION</w:t>
                            </w:r>
                            <w:r w:rsidR="00330DBF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E750CA5" w14:textId="4B3A2889" w:rsidR="00F9652F" w:rsidRPr="00F9652F" w:rsidRDefault="00F9652F" w:rsidP="00EB1D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B0BC77" w14:textId="1477FB66" w:rsidR="00F9652F" w:rsidRPr="00B77D68" w:rsidRDefault="00F9652F" w:rsidP="00B77D68">
                            <w:pPr>
                              <w:ind w:left="360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D7534DF" w14:textId="176286E2" w:rsidR="00315F32" w:rsidRPr="00F9652F" w:rsidRDefault="00315F32" w:rsidP="00EB1D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315F3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Ideas for Better word: Leading Change through policy </w:t>
                            </w:r>
                            <w:r w:rsidR="00330DBF" w:rsidRPr="00315F3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making</w:t>
                            </w:r>
                            <w:r w:rsidR="00330DBF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British Council) [2019]</w:t>
                            </w:r>
                          </w:p>
                          <w:p w14:paraId="087CC7D5" w14:textId="7ABAFE0A" w:rsidR="00EB1DCC" w:rsidRPr="009071FC" w:rsidRDefault="0088528E" w:rsidP="00EB1D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Professional certification in project management</w:t>
                            </w:r>
                            <w:r w:rsidR="00EB1DCC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EB1DCC" w:rsidRPr="009071FC">
                              <w:rPr>
                                <w:rFonts w:ascii="Calibri" w:hAnsi="Calibri"/>
                                <w:b/>
                              </w:rPr>
                              <w:t xml:space="preserve">[British project management academy </w:t>
                            </w:r>
                            <w:r w:rsidR="00EB1DCC" w:rsidRPr="009071FC">
                              <w:rPr>
                                <w:rFonts w:ascii="Calibri" w:hAnsi="Calibri"/>
                              </w:rPr>
                              <w:t>(BPMA)]</w:t>
                            </w:r>
                          </w:p>
                          <w:p w14:paraId="360AE283" w14:textId="77777777" w:rsidR="003B174B" w:rsidRPr="00CF70D3" w:rsidRDefault="003B174B" w:rsidP="003B17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9071FC">
                              <w:rPr>
                                <w:rFonts w:ascii="Calibri" w:hAnsi="Calibri"/>
                                <w:b/>
                              </w:rPr>
                              <w:t>The Lincoln Award</w:t>
                            </w:r>
                            <w:r w:rsidR="0067335B" w:rsidRPr="009071FC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67335B">
                              <w:rPr>
                                <w:rFonts w:ascii="Calibri" w:hAnsi="Calibri"/>
                              </w:rPr>
                              <w:t>for</w:t>
                            </w:r>
                            <w:r w:rsidR="00D90426">
                              <w:rPr>
                                <w:rFonts w:ascii="Calibri" w:hAnsi="Calibri"/>
                              </w:rPr>
                              <w:t xml:space="preserve"> Achievement</w:t>
                            </w:r>
                            <w:r w:rsidR="0067335B"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E35904">
                              <w:rPr>
                                <w:rFonts w:ascii="Calibri" w:hAnsi="Calibri"/>
                              </w:rPr>
                              <w:t xml:space="preserve"> [March2014]</w:t>
                            </w:r>
                          </w:p>
                          <w:p w14:paraId="5AA094E7" w14:textId="77777777" w:rsidR="00CA749D" w:rsidRP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7D4F89" w14:textId="77777777" w:rsidR="00CA749D" w:rsidRP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613102" w14:textId="77777777" w:rsidR="00CA749D" w:rsidRP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A1E554" w14:textId="77777777" w:rsidR="00CA749D" w:rsidRPr="00CA749D" w:rsidRDefault="00CA749D" w:rsidP="00873704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8CDE" id="Rectangle 17" o:spid="_x0000_s1026" style="position:absolute;margin-left:327.75pt;margin-top:-.45pt;width:223.45pt;height:711.75pt;z-index:-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" fillcolor="#c1c2cd [1943]" stroked="f">
                <v:textbox>
                  <w:txbxContent>
                    <w:p w14:paraId="5ECE1988" w14:textId="77777777" w:rsidR="00873704" w:rsidRPr="00CA749D" w:rsidRDefault="00CA749D" w:rsidP="00873704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B28B17A" wp14:editId="232D6CFD">
                            <wp:extent cx="381000" cy="285344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dea-100-2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508" cy="290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CA749D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KEYS SKILLS</w:t>
                      </w:r>
                    </w:p>
                    <w:p w14:paraId="23B664ED" w14:textId="77777777" w:rsid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CA749D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TECHNICAL SKILL</w:t>
                      </w:r>
                    </w:p>
                    <w:p w14:paraId="274AAEDE" w14:textId="77777777" w:rsidR="009959B0" w:rsidRPr="009959B0" w:rsidRDefault="009959B0" w:rsidP="00873704">
                      <w:pPr>
                        <w:rPr>
                          <w:rFonts w:ascii="Calibri" w:hAnsi="Calibri"/>
                          <w:b/>
                        </w:rPr>
                      </w:pPr>
                      <w:r w:rsidRPr="009959B0">
                        <w:rPr>
                          <w:rFonts w:ascii="Calibri" w:hAnsi="Calibri"/>
                          <w:b/>
                        </w:rPr>
                        <w:t>Knowledge in:</w:t>
                      </w:r>
                    </w:p>
                    <w:p w14:paraId="7E854597" w14:textId="6104F96C" w:rsidR="00F9652F" w:rsidRPr="00525E9B" w:rsidRDefault="00405458" w:rsidP="00F965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Machine Learning</w:t>
                      </w:r>
                    </w:p>
                    <w:p w14:paraId="5214FC54" w14:textId="53F8EF46" w:rsidR="00525E9B" w:rsidRPr="00405458" w:rsidRDefault="00525E9B" w:rsidP="00F965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Google Analytics</w:t>
                      </w:r>
                    </w:p>
                    <w:p w14:paraId="10003570" w14:textId="1CD3D04D" w:rsidR="00405458" w:rsidRPr="00405458" w:rsidRDefault="00405458" w:rsidP="004054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Artificial Intelligence</w:t>
                      </w:r>
                    </w:p>
                    <w:p w14:paraId="1F047D9E" w14:textId="671FA2C0" w:rsidR="007420FA" w:rsidRDefault="00525E9B" w:rsidP="00F965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Data Analytics with Python</w:t>
                      </w:r>
                    </w:p>
                    <w:p w14:paraId="42FD36BA" w14:textId="77777777" w:rsidR="00405458" w:rsidRPr="007420FA" w:rsidRDefault="00405458" w:rsidP="004054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Website Design</w:t>
                      </w:r>
                    </w:p>
                    <w:p w14:paraId="4A3C2789" w14:textId="77777777" w:rsidR="00F565B4" w:rsidRPr="00BD5E1E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Agular 7</w:t>
                      </w:r>
                    </w:p>
                    <w:p w14:paraId="00C59980" w14:textId="77777777" w:rsidR="00F565B4" w:rsidRPr="004562C5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Node js</w:t>
                      </w:r>
                    </w:p>
                    <w:p w14:paraId="379E781A" w14:textId="77777777" w:rsidR="00F565B4" w:rsidRPr="000A7B89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React</w:t>
                      </w:r>
                    </w:p>
                    <w:p w14:paraId="5572448D" w14:textId="101AD1BC" w:rsidR="00F565B4" w:rsidRPr="00BD5E1E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NativeScript </w:t>
                      </w:r>
                      <w:r>
                        <w:rPr>
                          <w:rFonts w:ascii="Calibri" w:hAnsi="Calibri"/>
                        </w:rPr>
                        <w:t>(Typescript</w:t>
                      </w:r>
                      <w:r>
                        <w:rPr>
                          <w:rFonts w:ascii="Calibri" w:hAnsi="Calibri"/>
                        </w:rPr>
                        <w:t>)</w:t>
                      </w:r>
                    </w:p>
                    <w:p w14:paraId="1BBCC8FD" w14:textId="77777777" w:rsidR="00F565B4" w:rsidRPr="003B047D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Java, C++, C#, PHP</w:t>
                      </w:r>
                    </w:p>
                    <w:p w14:paraId="34775DBD" w14:textId="77777777" w:rsidR="00F565B4" w:rsidRPr="003B047D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SQL Server, My</w:t>
                      </w:r>
                      <w:r w:rsidRPr="003B047D">
                        <w:rPr>
                          <w:rFonts w:ascii="Calibri" w:hAnsi="Calibri"/>
                        </w:rPr>
                        <w:t>SQL</w:t>
                      </w:r>
                      <w:r>
                        <w:rPr>
                          <w:rFonts w:ascii="Calibri" w:hAnsi="Calibri"/>
                        </w:rPr>
                        <w:t>, Mongo DB, Firebase</w:t>
                      </w:r>
                    </w:p>
                    <w:p w14:paraId="48F58D12" w14:textId="77777777" w:rsidR="00F565B4" w:rsidRPr="00FD26E7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CSS,JavaScript,HTML5</w:t>
                      </w:r>
                    </w:p>
                    <w:p w14:paraId="0F31C070" w14:textId="77777777" w:rsidR="00F565B4" w:rsidRPr="009959B0" w:rsidRDefault="00F565B4" w:rsidP="00F565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Website Design</w:t>
                      </w:r>
                    </w:p>
                    <w:p w14:paraId="3CD8D640" w14:textId="40EA579C" w:rsidR="00F565B4" w:rsidRPr="00B77D68" w:rsidRDefault="00F565B4" w:rsidP="00B77D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Microsoft office</w:t>
                      </w:r>
                    </w:p>
                    <w:p w14:paraId="5064B69E" w14:textId="77777777" w:rsid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CA749D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PERSONAL SKILLS</w:t>
                      </w:r>
                    </w:p>
                    <w:p w14:paraId="42BEA2D7" w14:textId="70A16A28" w:rsidR="00CA749D" w:rsidRPr="00CF70D3" w:rsidRDefault="003B174B" w:rsidP="00CA74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  <w:b/>
                        </w:rPr>
                      </w:pPr>
                      <w:r w:rsidRPr="00CF70D3">
                        <w:rPr>
                          <w:rFonts w:ascii="Calibri" w:hAnsi="Calibri"/>
                        </w:rPr>
                        <w:t xml:space="preserve">Excellent </w:t>
                      </w:r>
                      <w:r w:rsidR="001217B3">
                        <w:rPr>
                          <w:rFonts w:ascii="Calibri" w:hAnsi="Calibri"/>
                        </w:rPr>
                        <w:t>w</w:t>
                      </w:r>
                      <w:r w:rsidR="008C72DF">
                        <w:rPr>
                          <w:rFonts w:ascii="Calibri" w:hAnsi="Calibri"/>
                        </w:rPr>
                        <w:t xml:space="preserve">ritten and verbal </w:t>
                      </w:r>
                      <w:r w:rsidRPr="00CF70D3">
                        <w:rPr>
                          <w:rFonts w:ascii="Calibri" w:hAnsi="Calibri"/>
                        </w:rPr>
                        <w:t>communication skill</w:t>
                      </w:r>
                      <w:r w:rsidR="008C72DF">
                        <w:rPr>
                          <w:rFonts w:ascii="Calibri" w:hAnsi="Calibri"/>
                        </w:rPr>
                        <w:t>s</w:t>
                      </w:r>
                    </w:p>
                    <w:p w14:paraId="2679EAF9" w14:textId="23D9ABD2" w:rsidR="00CA749D" w:rsidRPr="00CF70D3" w:rsidRDefault="008C72DF" w:rsidP="00CA74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</w:rPr>
                        <w:t>Strong analytical skills</w:t>
                      </w:r>
                    </w:p>
                    <w:p w14:paraId="2E381645" w14:textId="4C8DC56D" w:rsidR="003B174B" w:rsidRPr="008C72DF" w:rsidRDefault="008C72DF" w:rsidP="00CA74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</w:rPr>
                        <w:t>Attention to details</w:t>
                      </w:r>
                    </w:p>
                    <w:p w14:paraId="75DBB472" w14:textId="0FED94EF" w:rsidR="008C72DF" w:rsidRPr="008C72DF" w:rsidRDefault="008C72DF" w:rsidP="008C72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  <w:b/>
                        </w:rPr>
                      </w:pPr>
                      <w:r w:rsidRPr="00CF70D3">
                        <w:rPr>
                          <w:rFonts w:ascii="Calibri" w:hAnsi="Calibri"/>
                        </w:rPr>
                        <w:t>Smart Appearance</w:t>
                      </w:r>
                    </w:p>
                    <w:p w14:paraId="38BB174E" w14:textId="77777777" w:rsid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CA749D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KEY COMPETENNCE</w:t>
                      </w:r>
                    </w:p>
                    <w:p w14:paraId="7C79D4B0" w14:textId="77777777" w:rsidR="00CF70D3" w:rsidRDefault="00B828FC" w:rsidP="00CF70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Excellent knowledge of information security fundamentals</w:t>
                      </w:r>
                    </w:p>
                    <w:p w14:paraId="68E15D78" w14:textId="77777777" w:rsidR="006F3987" w:rsidRDefault="006F3987" w:rsidP="00CF70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Project Management</w:t>
                      </w:r>
                    </w:p>
                    <w:p w14:paraId="28CBB669" w14:textId="77777777" w:rsidR="00B828FC" w:rsidRDefault="00B828FC" w:rsidP="00CF70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High standard of presentation and customer service</w:t>
                      </w:r>
                    </w:p>
                    <w:p w14:paraId="2A21B09D" w14:textId="77777777" w:rsidR="00B828FC" w:rsidRDefault="00B828FC" w:rsidP="00CF70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Ability to work well within a busy, often fast-paced environment</w:t>
                      </w:r>
                    </w:p>
                    <w:p w14:paraId="1ECF4CA8" w14:textId="77777777" w:rsidR="003B174B" w:rsidRPr="00B828FC" w:rsidRDefault="00B828FC" w:rsidP="008737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Keen to develop and learn new skills </w:t>
                      </w:r>
                    </w:p>
                    <w:p w14:paraId="11BC8667" w14:textId="792BF62E" w:rsidR="003B174B" w:rsidRDefault="003B174B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0BAED52" wp14:editId="3E2F1A3D">
                            <wp:extent cx="243836" cy="243836"/>
                            <wp:effectExtent l="0" t="0" r="4445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Diploma 1-100-1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36" cy="2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A749D" w:rsidRPr="00CA749D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90426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CERTIFICATION</w:t>
                      </w:r>
                      <w:r w:rsidR="00330DBF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3E750CA5" w14:textId="4B3A2889" w:rsidR="00F9652F" w:rsidRPr="00F9652F" w:rsidRDefault="00F9652F" w:rsidP="00EB1D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72B0BC77" w14:textId="1477FB66" w:rsidR="00F9652F" w:rsidRPr="00B77D68" w:rsidRDefault="00F9652F" w:rsidP="00B77D68">
                      <w:pPr>
                        <w:ind w:left="360"/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4D7534DF" w14:textId="176286E2" w:rsidR="00315F32" w:rsidRPr="00F9652F" w:rsidRDefault="00315F32" w:rsidP="00EB1D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315F32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Ideas for Better word: Leading Change through policy </w:t>
                      </w:r>
                      <w:r w:rsidR="00330DBF" w:rsidRPr="00315F32">
                        <w:rPr>
                          <w:rFonts w:ascii="Calibri" w:hAnsi="Calibri"/>
                          <w:sz w:val="24"/>
                          <w:szCs w:val="24"/>
                        </w:rPr>
                        <w:t>making</w:t>
                      </w:r>
                      <w:r w:rsidR="00330DBF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British Council) [2019]</w:t>
                      </w:r>
                    </w:p>
                    <w:p w14:paraId="087CC7D5" w14:textId="7ABAFE0A" w:rsidR="00EB1DCC" w:rsidRPr="009071FC" w:rsidRDefault="0088528E" w:rsidP="00EB1D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</w:rPr>
                        <w:t>Professional certification in project management</w:t>
                      </w:r>
                      <w:r w:rsidR="00EB1DCC">
                        <w:rPr>
                          <w:rFonts w:ascii="Calibri" w:hAnsi="Calibri"/>
                        </w:rPr>
                        <w:t xml:space="preserve"> </w:t>
                      </w:r>
                      <w:r w:rsidR="00EB1DCC" w:rsidRPr="009071FC">
                        <w:rPr>
                          <w:rFonts w:ascii="Calibri" w:hAnsi="Calibri"/>
                          <w:b/>
                        </w:rPr>
                        <w:t xml:space="preserve">[British project management academy </w:t>
                      </w:r>
                      <w:r w:rsidR="00EB1DCC" w:rsidRPr="009071FC">
                        <w:rPr>
                          <w:rFonts w:ascii="Calibri" w:hAnsi="Calibri"/>
                        </w:rPr>
                        <w:t>(BPMA)]</w:t>
                      </w:r>
                    </w:p>
                    <w:p w14:paraId="360AE283" w14:textId="77777777" w:rsidR="003B174B" w:rsidRPr="00CF70D3" w:rsidRDefault="003B174B" w:rsidP="003B17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/>
                          <w:b/>
                        </w:rPr>
                      </w:pPr>
                      <w:r w:rsidRPr="009071FC">
                        <w:rPr>
                          <w:rFonts w:ascii="Calibri" w:hAnsi="Calibri"/>
                          <w:b/>
                        </w:rPr>
                        <w:t>The Lincoln Award</w:t>
                      </w:r>
                      <w:r w:rsidR="0067335B" w:rsidRPr="009071FC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67335B">
                        <w:rPr>
                          <w:rFonts w:ascii="Calibri" w:hAnsi="Calibri"/>
                        </w:rPr>
                        <w:t>for</w:t>
                      </w:r>
                      <w:r w:rsidR="00D90426">
                        <w:rPr>
                          <w:rFonts w:ascii="Calibri" w:hAnsi="Calibri"/>
                        </w:rPr>
                        <w:t xml:space="preserve"> Achievement</w:t>
                      </w:r>
                      <w:r w:rsidR="0067335B">
                        <w:rPr>
                          <w:rFonts w:ascii="Calibri" w:hAnsi="Calibri"/>
                        </w:rPr>
                        <w:t>s</w:t>
                      </w:r>
                      <w:r w:rsidR="00E35904">
                        <w:rPr>
                          <w:rFonts w:ascii="Calibri" w:hAnsi="Calibri"/>
                        </w:rPr>
                        <w:t xml:space="preserve"> [March2014]</w:t>
                      </w:r>
                    </w:p>
                    <w:p w14:paraId="5AA094E7" w14:textId="77777777" w:rsidR="00CA749D" w:rsidRP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5D7D4F89" w14:textId="77777777" w:rsidR="00CA749D" w:rsidRP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2B613102" w14:textId="77777777" w:rsidR="00CA749D" w:rsidRP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4AA1E554" w14:textId="77777777" w:rsidR="00CA749D" w:rsidRPr="00CA749D" w:rsidRDefault="00CA749D" w:rsidP="00873704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B2A5D" w:rsidRPr="003321BE">
        <w:rPr>
          <w:rFonts w:ascii="Calibri" w:hAnsi="Calibri" w:cs="Arial"/>
          <w:noProof/>
          <w:sz w:val="28"/>
          <w:szCs w:val="28"/>
        </w:rPr>
        <w:drawing>
          <wp:anchor distT="0" distB="0" distL="114300" distR="114300" simplePos="0" relativeHeight="251610624" behindDoc="1" locked="0" layoutInCell="1" allowOverlap="1" wp14:anchorId="3DE48F14" wp14:editId="3DF33A03">
            <wp:simplePos x="0" y="0"/>
            <wp:positionH relativeFrom="column">
              <wp:posOffset>-295275</wp:posOffset>
            </wp:positionH>
            <wp:positionV relativeFrom="paragraph">
              <wp:posOffset>99060</wp:posOffset>
            </wp:positionV>
            <wp:extent cx="400050" cy="190500"/>
            <wp:effectExtent l="0" t="0" r="0" b="0"/>
            <wp:wrapTight wrapText="bothSides">
              <wp:wrapPolygon edited="0">
                <wp:start x="6171" y="0"/>
                <wp:lineTo x="0" y="19440"/>
                <wp:lineTo x="20571" y="19440"/>
                <wp:lineTo x="20571" y="17280"/>
                <wp:lineTo x="15429" y="0"/>
                <wp:lineTo x="14400" y="0"/>
                <wp:lineTo x="6171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uest Male-1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24C" w:rsidRPr="003321BE">
        <w:rPr>
          <w:rFonts w:ascii="Calibri" w:eastAsia="Century Gothic" w:hAnsi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FFEE5C4" wp14:editId="52E991F0">
                <wp:simplePos x="0" y="0"/>
                <wp:positionH relativeFrom="margin">
                  <wp:posOffset>-753110</wp:posOffset>
                </wp:positionH>
                <wp:positionV relativeFrom="margin">
                  <wp:posOffset>-29845</wp:posOffset>
                </wp:positionV>
                <wp:extent cx="7791450" cy="47625"/>
                <wp:effectExtent l="0" t="0" r="0" b="9525"/>
                <wp:wrapSquare wrapText="bothSides"/>
                <wp:docPr id="30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4762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A27E414" w14:textId="77777777" w:rsidR="00D4056D" w:rsidRDefault="00D4056D" w:rsidP="00D4056D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765B460" w14:textId="77777777" w:rsidR="00D4056D" w:rsidRPr="004A56D4" w:rsidRDefault="00D4056D" w:rsidP="00D4056D"/>
                          <w:p w14:paraId="33C589F0" w14:textId="77777777" w:rsidR="00D4056D" w:rsidRDefault="00D4056D" w:rsidP="00D4056D">
                            <w:r>
                              <w:t>Vvv</w:t>
                            </w:r>
                          </w:p>
                          <w:p w14:paraId="3C498578" w14:textId="77777777" w:rsidR="00D4056D" w:rsidRPr="004A56D4" w:rsidRDefault="00D4056D" w:rsidP="00D4056D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E5C4" id="Box: Company name" o:spid="_x0000_s1027" style="position:absolute;margin-left:-59.3pt;margin-top:-2.35pt;width:613.5pt;height:3.75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" fillcolor="#93a299" stroked="f" strokeweight=".5pt">
                <v:textbox inset="2.53903mm,1.2695mm,2.53903mm,4.32pt">
                  <w:txbxContent>
                    <w:p w14:paraId="6A27E414" w14:textId="77777777" w:rsidR="00D4056D" w:rsidRDefault="00D4056D" w:rsidP="00D4056D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1765B460" w14:textId="77777777" w:rsidR="00D4056D" w:rsidRPr="004A56D4" w:rsidRDefault="00D4056D" w:rsidP="00D4056D"/>
                    <w:p w14:paraId="33C589F0" w14:textId="77777777" w:rsidR="00D4056D" w:rsidRDefault="00D4056D" w:rsidP="00D4056D">
                      <w:r>
                        <w:t>Vvv</w:t>
                      </w:r>
                    </w:p>
                    <w:p w14:paraId="3C498578" w14:textId="77777777" w:rsidR="00D4056D" w:rsidRPr="004A56D4" w:rsidRDefault="00D4056D" w:rsidP="00D4056D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4056D" w:rsidRPr="003321BE">
        <w:rPr>
          <w:rFonts w:ascii="Calibri" w:hAnsi="Calibri" w:cs="Arial"/>
          <w:b/>
          <w:sz w:val="28"/>
          <w:szCs w:val="28"/>
        </w:rPr>
        <w:t>PERSONAL INFORMATION</w:t>
      </w:r>
    </w:p>
    <w:p w14:paraId="64FB7898" w14:textId="7AFB8CA3" w:rsidR="004A56D4" w:rsidRPr="00127BB9" w:rsidRDefault="00C172B2" w:rsidP="00175535">
      <w:pPr>
        <w:spacing w:after="0" w:line="240" w:lineRule="auto"/>
        <w:rPr>
          <w:rFonts w:ascii="Calibri" w:hAnsi="Calibri" w:cs="Arial"/>
          <w:sz w:val="26"/>
          <w:szCs w:val="26"/>
        </w:rPr>
      </w:pPr>
      <w:r w:rsidRPr="003321BE">
        <w:rPr>
          <w:rFonts w:ascii="Calibri" w:eastAsia="Century Gothic" w:hAnsi="Calibri" w:cs="Arial"/>
          <w:b/>
          <w:noProof/>
          <w:sz w:val="19"/>
        </w:rPr>
        <w:drawing>
          <wp:anchor distT="0" distB="0" distL="114300" distR="114300" simplePos="0" relativeHeight="251614720" behindDoc="1" locked="0" layoutInCell="1" allowOverlap="1" wp14:anchorId="17899325" wp14:editId="0C678EFE">
            <wp:simplePos x="0" y="0"/>
            <wp:positionH relativeFrom="column">
              <wp:posOffset>-180975</wp:posOffset>
            </wp:positionH>
            <wp:positionV relativeFrom="paragraph">
              <wp:posOffset>194310</wp:posOffset>
            </wp:positionV>
            <wp:extent cx="178435" cy="121920"/>
            <wp:effectExtent l="0" t="0" r="0" b="0"/>
            <wp:wrapTight wrapText="bothSides">
              <wp:wrapPolygon edited="0">
                <wp:start x="0" y="0"/>
                <wp:lineTo x="0" y="16875"/>
                <wp:lineTo x="18448" y="16875"/>
                <wp:lineTo x="18448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New Post-1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4B7" w:rsidRPr="003321BE"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16768" behindDoc="1" locked="0" layoutInCell="1" allowOverlap="1" wp14:anchorId="2660F564" wp14:editId="70B2D45B">
            <wp:simplePos x="0" y="0"/>
            <wp:positionH relativeFrom="column">
              <wp:posOffset>-228600</wp:posOffset>
            </wp:positionH>
            <wp:positionV relativeFrom="paragraph">
              <wp:posOffset>22860</wp:posOffset>
            </wp:positionV>
            <wp:extent cx="295275" cy="152400"/>
            <wp:effectExtent l="0" t="0" r="0" b="0"/>
            <wp:wrapTight wrapText="bothSides">
              <wp:wrapPolygon edited="0">
                <wp:start x="2787" y="0"/>
                <wp:lineTo x="2787" y="5400"/>
                <wp:lineTo x="5574" y="18900"/>
                <wp:lineTo x="6968" y="18900"/>
                <wp:lineTo x="13935" y="18900"/>
                <wp:lineTo x="19510" y="5400"/>
                <wp:lineTo x="18116" y="0"/>
                <wp:lineTo x="2787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arker-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24C">
        <w:rPr>
          <w:rFonts w:ascii="Calibri" w:hAnsi="Calibri" w:cs="Arial"/>
          <w:b/>
        </w:rPr>
        <w:t xml:space="preserve">    </w:t>
      </w:r>
      <w:r w:rsidR="004A56D4" w:rsidRPr="00127BB9">
        <w:rPr>
          <w:rFonts w:ascii="Calibri" w:hAnsi="Calibri" w:cs="Arial"/>
          <w:b/>
          <w:sz w:val="26"/>
          <w:szCs w:val="26"/>
        </w:rPr>
        <w:t xml:space="preserve">Address: </w:t>
      </w:r>
    </w:p>
    <w:p w14:paraId="1E4E43ED" w14:textId="67D3FA6E" w:rsidR="003321BE" w:rsidRPr="00127BB9" w:rsidRDefault="0026524C" w:rsidP="00175535">
      <w:pPr>
        <w:spacing w:after="0" w:line="240" w:lineRule="auto"/>
        <w:rPr>
          <w:rFonts w:ascii="Calibri" w:hAnsi="Calibri" w:cs="Arial"/>
          <w:sz w:val="26"/>
          <w:szCs w:val="26"/>
        </w:rPr>
      </w:pPr>
      <w:r w:rsidRPr="00127BB9">
        <w:rPr>
          <w:rFonts w:ascii="Calibri" w:hAnsi="Calibri" w:cs="Arial"/>
          <w:b/>
          <w:sz w:val="26"/>
          <w:szCs w:val="26"/>
        </w:rPr>
        <w:t xml:space="preserve">     </w:t>
      </w:r>
      <w:r w:rsidR="00C172B2" w:rsidRPr="00127BB9">
        <w:rPr>
          <w:rFonts w:ascii="Calibri" w:hAnsi="Calibri" w:cs="Arial"/>
          <w:b/>
          <w:sz w:val="26"/>
          <w:szCs w:val="26"/>
        </w:rPr>
        <w:t xml:space="preserve">   </w:t>
      </w:r>
      <w:r w:rsidR="00856C5A" w:rsidRPr="00127BB9">
        <w:rPr>
          <w:rFonts w:ascii="Calibri" w:hAnsi="Calibri" w:cs="Arial"/>
          <w:b/>
          <w:sz w:val="26"/>
          <w:szCs w:val="26"/>
        </w:rPr>
        <w:t>Email:</w:t>
      </w:r>
      <w:r w:rsidR="003321BE" w:rsidRPr="00127BB9">
        <w:rPr>
          <w:rFonts w:ascii="Calibri" w:hAnsi="Calibri" w:cs="Arial"/>
          <w:sz w:val="26"/>
          <w:szCs w:val="26"/>
        </w:rPr>
        <w:t xml:space="preserve"> </w:t>
      </w:r>
    </w:p>
    <w:p w14:paraId="3B90935F" w14:textId="78791257" w:rsidR="00E664B7" w:rsidRPr="00127BB9" w:rsidRDefault="00C172B2" w:rsidP="00175535">
      <w:pPr>
        <w:spacing w:after="0" w:line="240" w:lineRule="auto"/>
        <w:rPr>
          <w:rFonts w:ascii="Calibri" w:hAnsi="Calibri" w:cs="Arial"/>
          <w:sz w:val="26"/>
          <w:szCs w:val="26"/>
        </w:rPr>
      </w:pPr>
      <w:r w:rsidRPr="00127BB9">
        <w:rPr>
          <w:rFonts w:ascii="Calibri" w:hAnsi="Calibri" w:cs="Arial"/>
          <w:noProof/>
          <w:sz w:val="26"/>
          <w:szCs w:val="26"/>
        </w:rPr>
        <w:drawing>
          <wp:anchor distT="0" distB="0" distL="114300" distR="114300" simplePos="0" relativeHeight="251618816" behindDoc="1" locked="0" layoutInCell="1" allowOverlap="1" wp14:anchorId="5D226720" wp14:editId="1CC29425">
            <wp:simplePos x="0" y="0"/>
            <wp:positionH relativeFrom="column">
              <wp:posOffset>-161925</wp:posOffset>
            </wp:positionH>
            <wp:positionV relativeFrom="paragraph">
              <wp:posOffset>186055</wp:posOffset>
            </wp:positionV>
            <wp:extent cx="161925" cy="129540"/>
            <wp:effectExtent l="0" t="0" r="9525" b="3810"/>
            <wp:wrapTight wrapText="bothSides">
              <wp:wrapPolygon edited="0">
                <wp:start x="0" y="0"/>
                <wp:lineTo x="0" y="19059"/>
                <wp:lineTo x="20329" y="19059"/>
                <wp:lineTo x="20329" y="0"/>
                <wp:lineTo x="0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inkedIn-1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1BE" w:rsidRPr="00127BB9">
        <w:rPr>
          <w:rFonts w:ascii="Calibri" w:hAnsi="Calibri" w:cs="Arial"/>
          <w:b/>
          <w:noProof/>
          <w:sz w:val="26"/>
          <w:szCs w:val="26"/>
        </w:rPr>
        <w:drawing>
          <wp:anchor distT="0" distB="0" distL="114300" distR="114300" simplePos="0" relativeHeight="251612672" behindDoc="1" locked="0" layoutInCell="1" allowOverlap="1" wp14:anchorId="628C97A4" wp14:editId="597C2A24">
            <wp:simplePos x="0" y="0"/>
            <wp:positionH relativeFrom="column">
              <wp:posOffset>-190500</wp:posOffset>
            </wp:positionH>
            <wp:positionV relativeFrom="paragraph">
              <wp:posOffset>38735</wp:posOffset>
            </wp:positionV>
            <wp:extent cx="190500" cy="122555"/>
            <wp:effectExtent l="0" t="0" r="0" b="0"/>
            <wp:wrapTight wrapText="bothSides">
              <wp:wrapPolygon edited="0">
                <wp:start x="0" y="0"/>
                <wp:lineTo x="0" y="10073"/>
                <wp:lineTo x="2160" y="16788"/>
                <wp:lineTo x="19440" y="16788"/>
                <wp:lineTo x="19440" y="10073"/>
                <wp:lineTo x="12960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hone-1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0FD" w:rsidRPr="00127BB9">
        <w:rPr>
          <w:rFonts w:ascii="Calibri" w:hAnsi="Calibri" w:cs="Arial"/>
          <w:b/>
          <w:sz w:val="26"/>
          <w:szCs w:val="26"/>
        </w:rPr>
        <w:t xml:space="preserve">     </w:t>
      </w:r>
      <w:r w:rsidR="003321BE" w:rsidRPr="00127BB9">
        <w:rPr>
          <w:rFonts w:ascii="Calibri" w:hAnsi="Calibri" w:cs="Arial"/>
          <w:b/>
          <w:sz w:val="26"/>
          <w:szCs w:val="26"/>
        </w:rPr>
        <w:t xml:space="preserve">Phone: </w:t>
      </w:r>
      <w:r w:rsidR="00856C5A" w:rsidRPr="00127BB9">
        <w:rPr>
          <w:rFonts w:ascii="Calibri" w:hAnsi="Calibri" w:cs="Arial"/>
          <w:sz w:val="26"/>
          <w:szCs w:val="26"/>
        </w:rPr>
        <w:tab/>
      </w:r>
    </w:p>
    <w:p w14:paraId="347266CC" w14:textId="4A9A4F47" w:rsidR="00A146D7" w:rsidRPr="00127BB9" w:rsidRDefault="00E664B7" w:rsidP="00175535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  <w:r w:rsidRPr="00127BB9">
        <w:rPr>
          <w:rFonts w:ascii="Calibri" w:hAnsi="Calibri" w:cs="Arial"/>
          <w:b/>
          <w:sz w:val="26"/>
          <w:szCs w:val="26"/>
        </w:rPr>
        <w:t xml:space="preserve"> </w:t>
      </w:r>
      <w:r w:rsidR="00B140FD" w:rsidRPr="00127BB9">
        <w:rPr>
          <w:rFonts w:ascii="Calibri" w:hAnsi="Calibri" w:cs="Arial"/>
          <w:b/>
          <w:sz w:val="26"/>
          <w:szCs w:val="26"/>
        </w:rPr>
        <w:t xml:space="preserve">   </w:t>
      </w:r>
      <w:r w:rsidR="00F65130" w:rsidRPr="00127BB9">
        <w:rPr>
          <w:rFonts w:ascii="Calibri" w:hAnsi="Calibri" w:cs="Arial"/>
          <w:b/>
          <w:sz w:val="26"/>
          <w:szCs w:val="26"/>
        </w:rPr>
        <w:t xml:space="preserve"> </w:t>
      </w:r>
      <w:r w:rsidRPr="00127BB9">
        <w:rPr>
          <w:rFonts w:ascii="Calibri" w:hAnsi="Calibri" w:cs="Arial"/>
          <w:b/>
          <w:sz w:val="26"/>
          <w:szCs w:val="26"/>
        </w:rPr>
        <w:t>LinkedIn</w:t>
      </w:r>
      <w:r w:rsidRPr="00127BB9">
        <w:rPr>
          <w:rFonts w:ascii="Calibri" w:hAnsi="Calibri" w:cs="Arial"/>
          <w:sz w:val="26"/>
          <w:szCs w:val="26"/>
        </w:rPr>
        <w:t xml:space="preserve">: </w:t>
      </w:r>
    </w:p>
    <w:p w14:paraId="23DE7E4C" w14:textId="7F301BA1" w:rsidR="004B2A5D" w:rsidRPr="00EB06E2" w:rsidRDefault="00127BB9" w:rsidP="00EB06E2">
      <w:pPr>
        <w:spacing w:after="0" w:line="240" w:lineRule="auto"/>
        <w:rPr>
          <w:rFonts w:ascii="Calibri" w:hAnsi="Calibri" w:cs="Arial"/>
        </w:rPr>
      </w:pPr>
      <w:r w:rsidRPr="00127BB9">
        <w:rPr>
          <w:rFonts w:eastAsia="Century Gothic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F4FA8AD" wp14:editId="752E86A3">
                <wp:simplePos x="0" y="0"/>
                <wp:positionH relativeFrom="margin">
                  <wp:posOffset>-457835</wp:posOffset>
                </wp:positionH>
                <wp:positionV relativeFrom="margin">
                  <wp:posOffset>1403350</wp:posOffset>
                </wp:positionV>
                <wp:extent cx="4562475" cy="45085"/>
                <wp:effectExtent l="0" t="0" r="9525" b="0"/>
                <wp:wrapSquare wrapText="bothSides"/>
                <wp:docPr id="5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62475" cy="4508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5BB3F7F" w14:textId="77777777" w:rsidR="004A56D4" w:rsidRDefault="004A56D4" w:rsidP="004A56D4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B7FBEE7" w14:textId="77777777" w:rsidR="004A56D4" w:rsidRPr="004A56D4" w:rsidRDefault="004A56D4" w:rsidP="004A56D4"/>
                          <w:p w14:paraId="1ECBA6F8" w14:textId="77777777" w:rsidR="004A56D4" w:rsidRDefault="004A56D4" w:rsidP="004A56D4">
                            <w:r>
                              <w:t>Vvv</w:t>
                            </w:r>
                          </w:p>
                          <w:p w14:paraId="05D14619" w14:textId="77777777" w:rsidR="004A56D4" w:rsidRPr="004A56D4" w:rsidRDefault="004A56D4" w:rsidP="004A56D4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FA8AD" id="_x0000_s1028" style="position:absolute;margin-left:-36.05pt;margin-top:110.5pt;width:359.25pt;height:3.55pt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" fillcolor="#93a299" stroked="f" strokeweight=".5pt">
                <v:textbox inset="2.53903mm,1.2695mm,2.53903mm,4.32pt">
                  <w:txbxContent>
                    <w:p w14:paraId="35BB3F7F" w14:textId="77777777" w:rsidR="004A56D4" w:rsidRDefault="004A56D4" w:rsidP="004A56D4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6B7FBEE7" w14:textId="77777777" w:rsidR="004A56D4" w:rsidRPr="004A56D4" w:rsidRDefault="004A56D4" w:rsidP="004A56D4"/>
                    <w:p w14:paraId="1ECBA6F8" w14:textId="77777777" w:rsidR="004A56D4" w:rsidRDefault="004A56D4" w:rsidP="004A56D4">
                      <w:r>
                        <w:t>Vvv</w:t>
                      </w:r>
                    </w:p>
                    <w:p w14:paraId="05D14619" w14:textId="77777777" w:rsidR="004A56D4" w:rsidRPr="004A56D4" w:rsidRDefault="004A56D4" w:rsidP="004A56D4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06E2">
        <w:rPr>
          <w:rFonts w:ascii="Calibri" w:hAnsi="Calibri" w:cs="Arial"/>
          <w:b/>
          <w:sz w:val="26"/>
          <w:szCs w:val="26"/>
        </w:rPr>
        <w:t xml:space="preserve">      </w:t>
      </w:r>
      <w:r w:rsidR="00C172B2" w:rsidRPr="00EB06E2">
        <w:rPr>
          <w:rFonts w:ascii="Calibri" w:hAnsi="Calibri" w:cs="Arial"/>
          <w:b/>
          <w:sz w:val="26"/>
          <w:szCs w:val="26"/>
        </w:rPr>
        <w:t xml:space="preserve"> </w:t>
      </w:r>
      <w:r w:rsidR="00F565B4">
        <w:rPr>
          <w:rFonts w:ascii="Calibri" w:hAnsi="Calibri" w:cs="Arial"/>
          <w:b/>
          <w:sz w:val="26"/>
          <w:szCs w:val="26"/>
        </w:rPr>
        <w:t xml:space="preserve"> </w:t>
      </w:r>
    </w:p>
    <w:p w14:paraId="7F5EA11A" w14:textId="68E7E102" w:rsidR="007F231C" w:rsidRPr="001C33E0" w:rsidRDefault="001C33E0" w:rsidP="001C33E0">
      <w:pPr>
        <w:spacing w:after="0" w:line="240" w:lineRule="auto"/>
        <w:rPr>
          <w:rFonts w:ascii="Calibri" w:hAnsi="Calibri" w:cs="Arial"/>
        </w:rPr>
      </w:pPr>
      <w:r w:rsidRPr="001C33E0">
        <w:rPr>
          <w:rFonts w:ascii="Calibri" w:hAnsi="Calibri" w:cs="Arial"/>
          <w:b/>
        </w:rPr>
        <w:t xml:space="preserve">      </w:t>
      </w:r>
      <w:r w:rsidR="00E664B7" w:rsidRPr="0078567D">
        <w:rPr>
          <w:rFonts w:ascii="Calibri" w:hAnsi="Calibri" w:cs="Arial"/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4730FC4E" wp14:editId="3D4C0B50">
            <wp:simplePos x="0" y="0"/>
            <wp:positionH relativeFrom="column">
              <wp:posOffset>-247650</wp:posOffset>
            </wp:positionH>
            <wp:positionV relativeFrom="paragraph">
              <wp:posOffset>110490</wp:posOffset>
            </wp:positionV>
            <wp:extent cx="266700" cy="209550"/>
            <wp:effectExtent l="0" t="0" r="0" b="0"/>
            <wp:wrapTight wrapText="bothSides">
              <wp:wrapPolygon edited="0">
                <wp:start x="3086" y="0"/>
                <wp:lineTo x="0" y="3927"/>
                <wp:lineTo x="0" y="15709"/>
                <wp:lineTo x="3086" y="19636"/>
                <wp:lineTo x="16971" y="19636"/>
                <wp:lineTo x="20057" y="15709"/>
                <wp:lineTo x="20057" y="3927"/>
                <wp:lineTo x="16971" y="0"/>
                <wp:lineTo x="3086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nfo-100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64B7">
        <w:rPr>
          <w:rFonts w:ascii="Calibri" w:hAnsi="Calibri" w:cs="Arial"/>
          <w:b/>
          <w:sz w:val="28"/>
          <w:szCs w:val="28"/>
        </w:rPr>
        <w:t xml:space="preserve">   </w:t>
      </w:r>
      <w:r w:rsidR="00BE45F1" w:rsidRPr="00D4056D">
        <w:rPr>
          <w:rFonts w:ascii="Calibri" w:hAnsi="Calibri" w:cs="Arial"/>
          <w:b/>
          <w:sz w:val="28"/>
          <w:szCs w:val="28"/>
        </w:rPr>
        <w:t>CAREER OBJECTIVE</w:t>
      </w:r>
    </w:p>
    <w:p w14:paraId="13FFFBB2" w14:textId="621C1E3B" w:rsidR="00127BB9" w:rsidRDefault="00F565B4" w:rsidP="007D6F00">
      <w:pPr>
        <w:spacing w:line="240" w:lineRule="auto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4F7EC0E" w14:textId="6BC0ABBA" w:rsidR="00F565B4" w:rsidRPr="00127BB9" w:rsidRDefault="00F565B4" w:rsidP="007D6F00">
      <w:pPr>
        <w:spacing w:line="240" w:lineRule="auto"/>
        <w:rPr>
          <w:rFonts w:ascii="Calibri" w:hAnsi="Calibri" w:cs="Arial"/>
          <w:sz w:val="26"/>
          <w:szCs w:val="26"/>
        </w:rPr>
      </w:pPr>
      <w:r w:rsidRPr="00D4056D">
        <w:rPr>
          <w:rFonts w:ascii="Calibri" w:eastAsia="Century Gothic" w:hAnsi="Calibri" w:cs="Arial"/>
          <w:noProof/>
          <w:sz w:val="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AC0C6" wp14:editId="07BD7E87">
                <wp:simplePos x="0" y="0"/>
                <wp:positionH relativeFrom="margin">
                  <wp:posOffset>-408305</wp:posOffset>
                </wp:positionH>
                <wp:positionV relativeFrom="margin">
                  <wp:posOffset>3348355</wp:posOffset>
                </wp:positionV>
                <wp:extent cx="4572000" cy="45085"/>
                <wp:effectExtent l="0" t="0" r="0" b="0"/>
                <wp:wrapSquare wrapText="bothSides"/>
                <wp:docPr id="27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0" cy="4508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D86F9CE" w14:textId="77777777" w:rsidR="00BE45F1" w:rsidRDefault="00BE45F1" w:rsidP="00BE45F1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2A0D3C" w14:textId="77777777" w:rsidR="00BE45F1" w:rsidRPr="004A56D4" w:rsidRDefault="00BE45F1" w:rsidP="00BE45F1"/>
                          <w:p w14:paraId="1E4A6F85" w14:textId="77777777" w:rsidR="00BE45F1" w:rsidRDefault="00BE45F1" w:rsidP="00BE45F1">
                            <w:r>
                              <w:t>Vvv</w:t>
                            </w:r>
                          </w:p>
                          <w:p w14:paraId="28A5080D" w14:textId="77777777" w:rsidR="00BE45F1" w:rsidRPr="004A56D4" w:rsidRDefault="00BE45F1" w:rsidP="00BE45F1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AC0C6" id="_x0000_s1029" style="position:absolute;margin-left:-32.15pt;margin-top:263.65pt;width:5in;height:3.5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" fillcolor="#93a299" stroked="f" strokeweight=".5pt">
                <v:textbox inset="2.53903mm,1.2695mm,2.53903mm,4.32pt">
                  <w:txbxContent>
                    <w:p w14:paraId="2D86F9CE" w14:textId="77777777" w:rsidR="00BE45F1" w:rsidRDefault="00BE45F1" w:rsidP="00BE45F1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2E2A0D3C" w14:textId="77777777" w:rsidR="00BE45F1" w:rsidRPr="004A56D4" w:rsidRDefault="00BE45F1" w:rsidP="00BE45F1"/>
                    <w:p w14:paraId="1E4A6F85" w14:textId="77777777" w:rsidR="00BE45F1" w:rsidRDefault="00BE45F1" w:rsidP="00BE45F1">
                      <w:r>
                        <w:t>Vvv</w:t>
                      </w:r>
                    </w:p>
                    <w:p w14:paraId="28A5080D" w14:textId="77777777" w:rsidR="00BE45F1" w:rsidRPr="004A56D4" w:rsidRDefault="00BE45F1" w:rsidP="00BE45F1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13C375B" w14:textId="20F747FA" w:rsidR="00BE45F1" w:rsidRPr="00822A4A" w:rsidRDefault="0026524C" w:rsidP="007D6F00">
      <w:pPr>
        <w:spacing w:line="240" w:lineRule="auto"/>
        <w:rPr>
          <w:rFonts w:ascii="Calibri" w:hAnsi="Calibri" w:cs="Arial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701760" behindDoc="1" locked="0" layoutInCell="1" allowOverlap="1" wp14:anchorId="7EDA6513" wp14:editId="5D3E26D1">
            <wp:simplePos x="0" y="0"/>
            <wp:positionH relativeFrom="column">
              <wp:posOffset>-266700</wp:posOffset>
            </wp:positionH>
            <wp:positionV relativeFrom="paragraph">
              <wp:posOffset>45085</wp:posOffset>
            </wp:positionV>
            <wp:extent cx="264160" cy="264160"/>
            <wp:effectExtent l="0" t="0" r="2540" b="2540"/>
            <wp:wrapTight wrapText="bothSides">
              <wp:wrapPolygon edited="0">
                <wp:start x="4673" y="0"/>
                <wp:lineTo x="0" y="4673"/>
                <wp:lineTo x="0" y="20250"/>
                <wp:lineTo x="4673" y="20250"/>
                <wp:lineTo x="20250" y="17135"/>
                <wp:lineTo x="20250" y="4673"/>
                <wp:lineTo x="15577" y="0"/>
                <wp:lineTo x="4673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duation Cap-1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4B7">
        <w:rPr>
          <w:rFonts w:ascii="Calibri" w:hAnsi="Calibri" w:cs="Arial"/>
          <w:b/>
          <w:sz w:val="28"/>
          <w:szCs w:val="28"/>
        </w:rPr>
        <w:t xml:space="preserve">  </w:t>
      </w:r>
      <w:r w:rsidR="001B7894">
        <w:rPr>
          <w:rFonts w:ascii="Calibri" w:hAnsi="Calibri" w:cs="Arial"/>
          <w:b/>
          <w:sz w:val="28"/>
          <w:szCs w:val="28"/>
        </w:rPr>
        <w:t xml:space="preserve">  </w:t>
      </w:r>
      <w:r w:rsidR="00E664B7">
        <w:rPr>
          <w:rFonts w:ascii="Calibri" w:hAnsi="Calibri" w:cs="Arial"/>
          <w:b/>
          <w:sz w:val="28"/>
          <w:szCs w:val="28"/>
        </w:rPr>
        <w:t xml:space="preserve"> </w:t>
      </w:r>
      <w:r w:rsidR="00D4056D">
        <w:rPr>
          <w:rFonts w:ascii="Calibri" w:hAnsi="Calibri" w:cs="Arial"/>
          <w:b/>
          <w:sz w:val="28"/>
          <w:szCs w:val="28"/>
        </w:rPr>
        <w:t>EDUCATION</w:t>
      </w:r>
    </w:p>
    <w:p w14:paraId="2E249DAA" w14:textId="50E50387" w:rsidR="00CF70D3" w:rsidRDefault="00CF70D3" w:rsidP="00F565B4">
      <w:pPr>
        <w:spacing w:line="240" w:lineRule="auto"/>
        <w:rPr>
          <w:rFonts w:ascii="Calibri" w:hAnsi="Calibri" w:cs="Arial"/>
          <w:sz w:val="26"/>
          <w:szCs w:val="26"/>
        </w:rPr>
      </w:pPr>
    </w:p>
    <w:p w14:paraId="7CC52C2E" w14:textId="0443586E" w:rsidR="00F565B4" w:rsidRPr="00F565B4" w:rsidRDefault="00F565B4" w:rsidP="00F565B4">
      <w:pPr>
        <w:spacing w:line="240" w:lineRule="auto"/>
        <w:rPr>
          <w:rFonts w:ascii="Calibri" w:hAnsi="Calibri" w:cs="Arial"/>
          <w:sz w:val="26"/>
          <w:szCs w:val="26"/>
        </w:rPr>
      </w:pPr>
    </w:p>
    <w:p w14:paraId="37E6ED47" w14:textId="26A41947" w:rsidR="00F565B4" w:rsidRPr="00F565B4" w:rsidRDefault="00F565B4" w:rsidP="00F565B4">
      <w:pPr>
        <w:spacing w:line="240" w:lineRule="auto"/>
        <w:ind w:left="360"/>
        <w:rPr>
          <w:rFonts w:ascii="Calibri" w:hAnsi="Calibri" w:cs="Arial"/>
          <w:b/>
          <w:sz w:val="26"/>
          <w:szCs w:val="26"/>
        </w:rPr>
      </w:pPr>
      <w:r w:rsidRPr="00127BB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BFA361" wp14:editId="211BCEB7">
                <wp:simplePos x="0" y="0"/>
                <wp:positionH relativeFrom="margin">
                  <wp:posOffset>-381000</wp:posOffset>
                </wp:positionH>
                <wp:positionV relativeFrom="margin">
                  <wp:posOffset>4784725</wp:posOffset>
                </wp:positionV>
                <wp:extent cx="4572000" cy="45085"/>
                <wp:effectExtent l="0" t="0" r="0" b="0"/>
                <wp:wrapSquare wrapText="bothSides"/>
                <wp:docPr id="31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0" cy="4508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737ED29" w14:textId="77777777" w:rsidR="00D4056D" w:rsidRDefault="00D4056D" w:rsidP="00D4056D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7921FAE" w14:textId="77777777" w:rsidR="00D4056D" w:rsidRPr="004A56D4" w:rsidRDefault="00D4056D" w:rsidP="00D4056D"/>
                          <w:p w14:paraId="5BD60B42" w14:textId="77777777" w:rsidR="00D4056D" w:rsidRDefault="00D4056D" w:rsidP="00D4056D">
                            <w:r>
                              <w:t>Vvv</w:t>
                            </w:r>
                          </w:p>
                          <w:p w14:paraId="3D7AD3E5" w14:textId="77777777" w:rsidR="00D4056D" w:rsidRPr="004A56D4" w:rsidRDefault="00D4056D" w:rsidP="00D4056D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FA361" id="_x0000_s1030" style="position:absolute;left:0;text-align:left;margin-left:-30pt;margin-top:376.75pt;width:5in;height:3.5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" fillcolor="#93a299" stroked="f" strokeweight=".5pt">
                <v:textbox inset="2.53903mm,1.2695mm,2.53903mm,4.32pt">
                  <w:txbxContent>
                    <w:p w14:paraId="5737ED29" w14:textId="77777777" w:rsidR="00D4056D" w:rsidRDefault="00D4056D" w:rsidP="00D4056D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17921FAE" w14:textId="77777777" w:rsidR="00D4056D" w:rsidRPr="004A56D4" w:rsidRDefault="00D4056D" w:rsidP="00D4056D"/>
                    <w:p w14:paraId="5BD60B42" w14:textId="77777777" w:rsidR="00D4056D" w:rsidRDefault="00D4056D" w:rsidP="00D4056D">
                      <w:r>
                        <w:t>Vvv</w:t>
                      </w:r>
                    </w:p>
                    <w:p w14:paraId="3D7AD3E5" w14:textId="77777777" w:rsidR="00D4056D" w:rsidRPr="004A56D4" w:rsidRDefault="00D4056D" w:rsidP="00D4056D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A5932D" w14:textId="696A8821" w:rsidR="001B7894" w:rsidRPr="00B77D68" w:rsidRDefault="00A146D7" w:rsidP="001B7894">
      <w:pPr>
        <w:spacing w:line="240" w:lineRule="auto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0031C42F" wp14:editId="103FE631">
            <wp:simplePos x="0" y="0"/>
            <wp:positionH relativeFrom="column">
              <wp:posOffset>-180975</wp:posOffset>
            </wp:positionH>
            <wp:positionV relativeFrom="paragraph">
              <wp:posOffset>63500</wp:posOffset>
            </wp:positionV>
            <wp:extent cx="264160" cy="209550"/>
            <wp:effectExtent l="0" t="0" r="2540" b="0"/>
            <wp:wrapTight wrapText="bothSides">
              <wp:wrapPolygon edited="0">
                <wp:start x="6231" y="0"/>
                <wp:lineTo x="0" y="0"/>
                <wp:lineTo x="0" y="19636"/>
                <wp:lineTo x="20250" y="19636"/>
                <wp:lineTo x="20250" y="0"/>
                <wp:lineTo x="14019" y="0"/>
                <wp:lineTo x="6231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usiness-100-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267">
        <w:rPr>
          <w:rFonts w:ascii="Calibri" w:hAnsi="Calibri" w:cs="Arial"/>
          <w:b/>
          <w:sz w:val="28"/>
          <w:szCs w:val="28"/>
        </w:rPr>
        <w:t xml:space="preserve"> </w:t>
      </w:r>
      <w:r w:rsidR="00D4056D">
        <w:rPr>
          <w:rFonts w:ascii="Calibri" w:hAnsi="Calibri" w:cs="Arial"/>
          <w:b/>
          <w:sz w:val="28"/>
          <w:szCs w:val="28"/>
        </w:rPr>
        <w:t>WORK EXPERIENCE</w:t>
      </w:r>
      <w:r w:rsidR="00B77D68">
        <w:rPr>
          <w:rFonts w:ascii="Calibri" w:hAnsi="Calibri" w:cs="Arial"/>
          <w:b/>
          <w:sz w:val="26"/>
          <w:szCs w:val="26"/>
        </w:rPr>
        <w:t>-mmmmmmmmmmmmm</w:t>
      </w:r>
      <w:r w:rsidR="0017180C" w:rsidRPr="00384AA5">
        <w:rPr>
          <w:rFonts w:ascii="Calibri" w:hAnsi="Calibri" w:cs="Arial"/>
          <w:b/>
          <w:sz w:val="26"/>
          <w:szCs w:val="26"/>
        </w:rPr>
        <w:t>Analys</w:t>
      </w:r>
      <w:r w:rsidR="00B77D68">
        <w:rPr>
          <w:rFonts w:ascii="Calibri" w:hAnsi="Calibri" w:cs="Arial"/>
          <w:b/>
          <w:sz w:val="26"/>
          <w:szCs w:val="26"/>
        </w:rPr>
        <w:t>mmmmmmmmmmmmmmmmmmmmyyyyyyyyyyyyyyyyyyyyyyyyyyyyyyyyyy</w:t>
      </w:r>
      <w:r w:rsidR="0017180C" w:rsidRPr="00384AA5">
        <w:rPr>
          <w:rFonts w:ascii="Calibri" w:hAnsi="Calibri" w:cs="Arial"/>
          <w:b/>
          <w:sz w:val="26"/>
          <w:szCs w:val="26"/>
        </w:rPr>
        <w:t>t</w:t>
      </w:r>
      <w:r w:rsidR="001B7894" w:rsidRPr="00384AA5">
        <w:rPr>
          <w:rFonts w:ascii="Calibri" w:hAnsi="Calibri" w:cs="Arial"/>
          <w:b/>
          <w:sz w:val="26"/>
          <w:szCs w:val="26"/>
        </w:rPr>
        <w:t xml:space="preserve">] </w:t>
      </w:r>
    </w:p>
    <w:p w14:paraId="2B1ECCB5" w14:textId="5ED1A641" w:rsidR="009E2119" w:rsidRPr="00384AA5" w:rsidRDefault="00F565B4" w:rsidP="002568E5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aaaaaaaaaaaaaaaaaaaaaaaaaaaaaaaaaaaaaaaaaaaaaaaaaaaaaaaaaaaaaaaaaaaaaaaaaaaaaa</w:t>
      </w:r>
      <w:r w:rsidR="009E2119" w:rsidRPr="00384AA5">
        <w:rPr>
          <w:rFonts w:ascii="Calibri" w:hAnsi="Calibri" w:cs="Arial"/>
          <w:sz w:val="26"/>
          <w:szCs w:val="26"/>
        </w:rPr>
        <w:t xml:space="preserve">Directly involved in </w:t>
      </w:r>
      <w:r w:rsidR="009E2119">
        <w:rPr>
          <w:rFonts w:ascii="Calibri" w:hAnsi="Calibri" w:cs="Arial"/>
          <w:sz w:val="26"/>
          <w:szCs w:val="26"/>
        </w:rPr>
        <w:t>troubleshooting technical issues</w:t>
      </w:r>
    </w:p>
    <w:p w14:paraId="6EDF2EAB" w14:textId="7662DF63" w:rsidR="00B140FD" w:rsidRPr="00384AA5" w:rsidRDefault="000671F7" w:rsidP="001B7894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Implementing new systems</w:t>
      </w:r>
    </w:p>
    <w:p w14:paraId="5BFCC472" w14:textId="338F5EF1" w:rsidR="0017180C" w:rsidRPr="00B77D68" w:rsidRDefault="00B77D68" w:rsidP="0017180C">
      <w:pPr>
        <w:spacing w:line="240" w:lineRule="auto"/>
        <w:rPr>
          <w:rFonts w:ascii="Calibri" w:hAnsi="Calibri" w:cs="Arial"/>
          <w:b/>
          <w:sz w:val="26"/>
          <w:szCs w:val="26"/>
        </w:rPr>
      </w:pPr>
      <w:r w:rsidRPr="00B77D68">
        <w:rPr>
          <w:rFonts w:ascii="Calibri" w:hAnsi="Calibri" w:cs="Arial"/>
          <w:b/>
          <w:sz w:val="26"/>
          <w:szCs w:val="26"/>
        </w:rPr>
        <w:t>M</w:t>
      </w:r>
      <w:r w:rsidRPr="00B77D68">
        <w:rPr>
          <w:rFonts w:ascii="Calibri" w:hAnsi="Calibri" w:cs="Arial"/>
          <w:b/>
          <w:sz w:val="26"/>
          <w:szCs w:val="26"/>
        </w:rPr>
        <w:t>aaaaaaaaaaaaaaaaaaaaaaaaaaaaaaaaaaaaaaaaaaaaaaaaaaaaaaaa</w:t>
      </w:r>
    </w:p>
    <w:p w14:paraId="173A3F1C" w14:textId="52D3B8F4" w:rsidR="00223333" w:rsidRPr="00223333" w:rsidRDefault="00B77D68" w:rsidP="00223333">
      <w:pPr>
        <w:pStyle w:val="ListParagraph"/>
        <w:numPr>
          <w:ilvl w:val="0"/>
          <w:numId w:val="33"/>
        </w:num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>sco</w:t>
      </w:r>
      <w:r>
        <w:rPr>
          <w:rFonts w:ascii="Calibri" w:hAnsi="Calibri" w:cs="Arial"/>
          <w:sz w:val="26"/>
          <w:szCs w:val="26"/>
        </w:rPr>
        <w:t>aaaaaaaaaaaaaaaaaaaaaaaaaaaaaaaaaaaaaaaaaaaaaaaaaaaaaaaa</w:t>
      </w:r>
    </w:p>
    <w:p w14:paraId="42F4FA9F" w14:textId="1CEC2E8A" w:rsidR="00ED2101" w:rsidRPr="00ED2101" w:rsidRDefault="00ED2101" w:rsidP="00ED2101">
      <w:pPr>
        <w:pStyle w:val="ListParagraph"/>
        <w:numPr>
          <w:ilvl w:val="0"/>
          <w:numId w:val="33"/>
        </w:numPr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Responsible for </w:t>
      </w:r>
      <w:r w:rsidRPr="00ED2101">
        <w:rPr>
          <w:rFonts w:ascii="Calibri" w:hAnsi="Calibri" w:cs="Arial"/>
          <w:sz w:val="26"/>
          <w:szCs w:val="26"/>
        </w:rPr>
        <w:t>Develop</w:t>
      </w:r>
      <w:r>
        <w:rPr>
          <w:rFonts w:ascii="Calibri" w:hAnsi="Calibri" w:cs="Arial"/>
          <w:sz w:val="26"/>
          <w:szCs w:val="26"/>
        </w:rPr>
        <w:t>ing and managing</w:t>
      </w:r>
      <w:r w:rsidR="00B77D68">
        <w:rPr>
          <w:rFonts w:ascii="Calibri" w:hAnsi="Calibri" w:cs="Arial"/>
          <w:sz w:val="26"/>
          <w:szCs w:val="26"/>
        </w:rPr>
        <w:t xml:space="preserve"> a d</w:t>
      </w:r>
      <w:r w:rsidRPr="00ED2101">
        <w:rPr>
          <w:rFonts w:ascii="Calibri" w:hAnsi="Calibri" w:cs="Arial"/>
          <w:sz w:val="26"/>
          <w:szCs w:val="26"/>
        </w:rPr>
        <w:t>project schedule and work plan</w:t>
      </w:r>
    </w:p>
    <w:p w14:paraId="01BDAABE" w14:textId="6AA776EF" w:rsidR="00ED2101" w:rsidRPr="00ED2101" w:rsidRDefault="00EB06E2" w:rsidP="00ED2101">
      <w:pPr>
        <w:pStyle w:val="ListParagraph"/>
        <w:numPr>
          <w:ilvl w:val="0"/>
          <w:numId w:val="33"/>
        </w:numPr>
        <w:rPr>
          <w:rFonts w:ascii="Calibri" w:hAnsi="Calibri" w:cs="Arial"/>
          <w:sz w:val="26"/>
          <w:szCs w:val="26"/>
        </w:rPr>
      </w:pPr>
      <w:r w:rsidRPr="00321272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7E6E923B" wp14:editId="212D9676">
                <wp:simplePos x="0" y="0"/>
                <wp:positionH relativeFrom="column">
                  <wp:posOffset>4171950</wp:posOffset>
                </wp:positionH>
                <wp:positionV relativeFrom="paragraph">
                  <wp:posOffset>-57150</wp:posOffset>
                </wp:positionV>
                <wp:extent cx="2837815" cy="8877300"/>
                <wp:effectExtent l="0" t="0" r="635" b="0"/>
                <wp:wrapTight wrapText="bothSides">
                  <wp:wrapPolygon edited="0">
                    <wp:start x="0" y="0"/>
                    <wp:lineTo x="0" y="21554"/>
                    <wp:lineTo x="21460" y="21554"/>
                    <wp:lineTo x="21460" y="0"/>
                    <wp:lineTo x="0" y="0"/>
                  </wp:wrapPolygon>
                </wp:wrapTight>
                <wp:docPr id="6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7815" cy="887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F804B" w14:textId="77777777" w:rsidR="001B7894" w:rsidRPr="001B7894" w:rsidRDefault="001B7894" w:rsidP="004C7DDD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0E5986" wp14:editId="318D2879">
                                  <wp:extent cx="264160" cy="2070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Medal-100.pn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3" cy="20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HONOURS &amp; AWARDS</w:t>
                            </w:r>
                          </w:p>
                          <w:p w14:paraId="35DB0675" w14:textId="77777777" w:rsidR="00B77D68" w:rsidRPr="00B86F44" w:rsidRDefault="00B77D68" w:rsidP="00B77D6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6"/>
                                <w:szCs w:val="26"/>
                              </w:rPr>
                              <w:t>aaaaaaaaaaaaaaaaaaaaaaaaaaaaaaaaaaaaaaaaaaaaaaaaaa</w:t>
                            </w:r>
                            <w:r>
                              <w:rPr>
                                <w:rFonts w:ascii="Calibri" w:hAnsi="Calibri"/>
                              </w:rPr>
                              <w:t>Success</w:t>
                            </w:r>
                          </w:p>
                          <w:p w14:paraId="1AB82ADB" w14:textId="70B5CB15" w:rsidR="00B77D68" w:rsidRPr="00B77D68" w:rsidRDefault="00B77D68" w:rsidP="00B77D6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6"/>
                                <w:szCs w:val="26"/>
                              </w:rPr>
                              <w:t>aaaaaaaaaaaaaaaaaaaaaaaaaaaaaaaaaaaaaaaaaaaaaaaaaaaaaaaaaaaaaaaaaaaaaaaaaaaaaaaaaaaaaaaaaaaaaaaaaaaa</w:t>
                            </w:r>
                          </w:p>
                          <w:p w14:paraId="75A235F0" w14:textId="29902A6C" w:rsidR="00061698" w:rsidRPr="00B77D68" w:rsidRDefault="004C4AAE" w:rsidP="00B77D68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pict w14:anchorId="0F5665AE">
                                <v:shape id="Picture 90" o:spid="_x0000_i1029" type="#_x0000_t75" style="width:24pt;height:13.5pt;visibility:visible">
                                  <v:imagedata r:id="rId19" o:title=""/>
                                </v:shape>
                              </w:pict>
                            </w:r>
                            <w:r w:rsidR="001407E6">
                              <w:t xml:space="preserve"> </w:t>
                            </w:r>
                            <w:r w:rsidR="00061698" w:rsidRPr="00B77D68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ACHIEVMENTS</w:t>
                            </w:r>
                          </w:p>
                          <w:p w14:paraId="689C0B0B" w14:textId="1BB456F4" w:rsidR="00F07C7C" w:rsidRPr="00B86F44" w:rsidRDefault="00F565B4" w:rsidP="00AD422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6"/>
                                <w:szCs w:val="26"/>
                              </w:rPr>
                              <w:t>aaaaaaaaaaaaaaaaaaaaaaaaaaaaaaaaaaaaaaaaaaaaaaaaaa</w:t>
                            </w:r>
                            <w:r w:rsidR="00F07C7C">
                              <w:rPr>
                                <w:rFonts w:ascii="Calibri" w:hAnsi="Calibri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</w:rPr>
                              <w:t>uccess</w:t>
                            </w:r>
                          </w:p>
                          <w:p w14:paraId="22F71D85" w14:textId="3ADD60D6" w:rsidR="00F07C7C" w:rsidRPr="00F07C7C" w:rsidRDefault="00F565B4" w:rsidP="00F07C7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6"/>
                                <w:szCs w:val="26"/>
                              </w:rPr>
                              <w:t>aaaaaaaaaaaaaaaaaaaaaaaaaaaaaaaaaaaaaaaaaaaaaaaaaaaaaaaaaaaaaaaaaaaaaaaaaaaaaaaaaaaaaaaaaaaaaaaaaaaa</w:t>
                            </w:r>
                          </w:p>
                          <w:p w14:paraId="7D342ED6" w14:textId="77777777" w:rsidR="009F4AB7" w:rsidRDefault="009F4AB7" w:rsidP="004C7DDD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876EC6" wp14:editId="66B15BFF">
                                  <wp:extent cx="264160" cy="180975"/>
                                  <wp:effectExtent l="0" t="0" r="254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University-100-2.png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3" cy="180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4AB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ORGANIZATIONS</w:t>
                            </w:r>
                          </w:p>
                          <w:p w14:paraId="4EB15B5B" w14:textId="4D36623A" w:rsidR="00BD13EC" w:rsidRPr="00F565B4" w:rsidRDefault="00F565B4" w:rsidP="00F565B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6"/>
                                <w:szCs w:val="26"/>
                              </w:rPr>
                              <w:t>aaaaaaaaaaaaaaaaaaaaaaaaaaaaaaaaaaaaaaaaaaaaaaaaaa</w:t>
                            </w:r>
                            <w:r w:rsidR="00BD13EC" w:rsidRPr="00F565B4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050A9485" w14:textId="77777777" w:rsidR="004C7DDD" w:rsidRPr="00061698" w:rsidRDefault="00D37B05" w:rsidP="004C7DDD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233D13" wp14:editId="0BEAD560">
                                  <wp:extent cx="264160" cy="207010"/>
                                  <wp:effectExtent l="0" t="0" r="254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Diploma 2-100.png"/>
                                          <pic:cNvPicPr/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3" cy="20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7DDD" w:rsidRPr="00061698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HOBBIES AND INTEREST</w:t>
                            </w:r>
                          </w:p>
                          <w:p w14:paraId="01F0595C" w14:textId="77777777" w:rsidR="004C7DDD" w:rsidRDefault="004C7DDD" w:rsidP="004C7DD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Website design</w:t>
                            </w:r>
                          </w:p>
                          <w:p w14:paraId="7CA0C3E2" w14:textId="77777777" w:rsidR="004C7DDD" w:rsidRDefault="004C7DDD" w:rsidP="004C7DD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Soccer </w:t>
                            </w:r>
                          </w:p>
                          <w:p w14:paraId="3E87AE6A" w14:textId="77777777" w:rsidR="00441785" w:rsidRDefault="00425F38" w:rsidP="0072634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Reading</w:t>
                            </w:r>
                          </w:p>
                          <w:p w14:paraId="763AE5E8" w14:textId="77777777" w:rsidR="00E745F4" w:rsidRPr="00726348" w:rsidRDefault="00E745F4" w:rsidP="0072634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Music</w:t>
                            </w:r>
                          </w:p>
                          <w:p w14:paraId="4C92E779" w14:textId="77777777" w:rsidR="004C7DDD" w:rsidRPr="002A1E31" w:rsidRDefault="004C7DDD" w:rsidP="004C7DDD">
                            <w:pPr>
                              <w:pStyle w:val="ListParagraph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C6DFE7" w14:textId="77777777" w:rsidR="004C7DDD" w:rsidRPr="002A1E31" w:rsidRDefault="004C7DDD" w:rsidP="004C7DDD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923B" id="_x0000_s1031" style="position:absolute;left:0;text-align:left;margin-left:328.5pt;margin-top:-4.5pt;width:223.45pt;height:699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" fillcolor="#c1c2cd [1943]" stroked="f">
                <v:textbox>
                  <w:txbxContent>
                    <w:p w14:paraId="5A3F804B" w14:textId="77777777" w:rsidR="001B7894" w:rsidRPr="001B7894" w:rsidRDefault="001B7894" w:rsidP="004C7DDD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0E5986" wp14:editId="318D2879">
                            <wp:extent cx="264160" cy="2070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Medal-100.png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3" cy="20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HONOURS &amp; AWARDS</w:t>
                      </w:r>
                    </w:p>
                    <w:p w14:paraId="35DB0675" w14:textId="77777777" w:rsidR="00B77D68" w:rsidRPr="00B86F44" w:rsidRDefault="00B77D68" w:rsidP="00B77D6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 w:cs="Arial"/>
                          <w:sz w:val="26"/>
                          <w:szCs w:val="26"/>
                        </w:rPr>
                        <w:t>aaaaaaaaaaaaaaaaaaaaaaaaaaaaaaaaaaaaaaaaaaaaaaaaaa</w:t>
                      </w:r>
                      <w:r>
                        <w:rPr>
                          <w:rFonts w:ascii="Calibri" w:hAnsi="Calibri"/>
                        </w:rPr>
                        <w:t>Success</w:t>
                      </w:r>
                    </w:p>
                    <w:p w14:paraId="1AB82ADB" w14:textId="70B5CB15" w:rsidR="00B77D68" w:rsidRPr="00B77D68" w:rsidRDefault="00B77D68" w:rsidP="00B77D6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 w:cs="Arial"/>
                          <w:sz w:val="26"/>
                          <w:szCs w:val="26"/>
                        </w:rPr>
                        <w:t>aaaaaaaaaaaaaaaaaaaaaaaaaaaaaaaaaaaaaaaaaaaaaaaaaaaaaaaaaaaaaaaaaaaaaaaaaaaaaaaaaaaaaaaaaaaaaaaaaaaa</w:t>
                      </w:r>
                    </w:p>
                    <w:p w14:paraId="75A235F0" w14:textId="29902A6C" w:rsidR="00061698" w:rsidRPr="00B77D68" w:rsidRDefault="004C4AAE" w:rsidP="00B77D68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pict w14:anchorId="0F5665AE">
                          <v:shape id="Picture 90" o:spid="_x0000_i1029" type="#_x0000_t75" style="width:24pt;height:13.5pt;visibility:visible">
                            <v:imagedata r:id="rId19" o:title=""/>
                          </v:shape>
                        </w:pict>
                      </w:r>
                      <w:r w:rsidR="001407E6">
                        <w:t xml:space="preserve"> </w:t>
                      </w:r>
                      <w:r w:rsidR="00061698" w:rsidRPr="00B77D68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ACHIEVMENTS</w:t>
                      </w:r>
                    </w:p>
                    <w:p w14:paraId="689C0B0B" w14:textId="1BB456F4" w:rsidR="00F07C7C" w:rsidRPr="00B86F44" w:rsidRDefault="00F565B4" w:rsidP="00AD422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 w:cs="Arial"/>
                          <w:sz w:val="26"/>
                          <w:szCs w:val="26"/>
                        </w:rPr>
                        <w:t>aaaaaaaaaaaaaaaaaaaaaaaaaaaaaaaaaaaaaaaaaaaaaaaaaa</w:t>
                      </w:r>
                      <w:r w:rsidR="00F07C7C">
                        <w:rPr>
                          <w:rFonts w:ascii="Calibri" w:hAnsi="Calibri"/>
                        </w:rPr>
                        <w:t>S</w:t>
                      </w:r>
                      <w:r>
                        <w:rPr>
                          <w:rFonts w:ascii="Calibri" w:hAnsi="Calibri"/>
                        </w:rPr>
                        <w:t>uccess</w:t>
                      </w:r>
                    </w:p>
                    <w:p w14:paraId="22F71D85" w14:textId="3ADD60D6" w:rsidR="00F07C7C" w:rsidRPr="00F07C7C" w:rsidRDefault="00F565B4" w:rsidP="00F07C7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 w:cs="Arial"/>
                          <w:sz w:val="26"/>
                          <w:szCs w:val="26"/>
                        </w:rPr>
                        <w:t>aaaaaaaaaaaaaaaaaaaaaaaaaaaaaaaaaaaaaaaaaaaaaaaaaaaaaaaaaaaaaaaaaaaaaaaaaaaaaaaaaaaaaaaaaaaaaaaaaaaa</w:t>
                      </w:r>
                    </w:p>
                    <w:p w14:paraId="7D342ED6" w14:textId="77777777" w:rsidR="009F4AB7" w:rsidRDefault="009F4AB7" w:rsidP="004C7DDD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876EC6" wp14:editId="66B15BFF">
                            <wp:extent cx="264160" cy="180975"/>
                            <wp:effectExtent l="0" t="0" r="254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University-100-2.png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3" cy="180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F4AB7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ORGANIZATIONS</w:t>
                      </w:r>
                    </w:p>
                    <w:p w14:paraId="4EB15B5B" w14:textId="4D36623A" w:rsidR="00BD13EC" w:rsidRPr="00F565B4" w:rsidRDefault="00F565B4" w:rsidP="00F565B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Arial"/>
                          <w:sz w:val="26"/>
                          <w:szCs w:val="26"/>
                        </w:rPr>
                        <w:t>aaaaaaaaaaaaaaaaaaaaaaaaaaaaaaaaaaaaaaaaaaaaaaaaaa</w:t>
                      </w:r>
                      <w:r w:rsidR="00BD13EC" w:rsidRPr="00F565B4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050A9485" w14:textId="77777777" w:rsidR="004C7DDD" w:rsidRPr="00061698" w:rsidRDefault="00D37B05" w:rsidP="004C7DDD">
                      <w:pP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D233D13" wp14:editId="0BEAD560">
                            <wp:extent cx="264160" cy="207010"/>
                            <wp:effectExtent l="0" t="0" r="254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Diploma 2-100.png"/>
                                    <pic:cNvPicPr/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3" cy="20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C7DDD" w:rsidRPr="00061698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HOBBIES AND INTEREST</w:t>
                      </w:r>
                    </w:p>
                    <w:p w14:paraId="01F0595C" w14:textId="77777777" w:rsidR="004C7DDD" w:rsidRDefault="004C7DDD" w:rsidP="004C7DD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Website design</w:t>
                      </w:r>
                    </w:p>
                    <w:p w14:paraId="7CA0C3E2" w14:textId="77777777" w:rsidR="004C7DDD" w:rsidRDefault="004C7DDD" w:rsidP="004C7DD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Soccer </w:t>
                      </w:r>
                    </w:p>
                    <w:p w14:paraId="3E87AE6A" w14:textId="77777777" w:rsidR="00441785" w:rsidRDefault="00425F38" w:rsidP="0072634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Reading</w:t>
                      </w:r>
                    </w:p>
                    <w:p w14:paraId="763AE5E8" w14:textId="77777777" w:rsidR="00E745F4" w:rsidRPr="00726348" w:rsidRDefault="00E745F4" w:rsidP="0072634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Music</w:t>
                      </w:r>
                    </w:p>
                    <w:p w14:paraId="4C92E779" w14:textId="77777777" w:rsidR="004C7DDD" w:rsidRPr="002A1E31" w:rsidRDefault="004C7DDD" w:rsidP="004C7DDD">
                      <w:pPr>
                        <w:pStyle w:val="ListParagraph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3AC6DFE7" w14:textId="77777777" w:rsidR="004C7DDD" w:rsidRPr="002A1E31" w:rsidRDefault="004C7DDD" w:rsidP="004C7DDD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ED2101" w:rsidRPr="00ED2101">
        <w:rPr>
          <w:rFonts w:ascii="Calibri" w:hAnsi="Calibri" w:cs="Arial"/>
          <w:sz w:val="26"/>
          <w:szCs w:val="26"/>
        </w:rPr>
        <w:t>Lead a cross functional team to achieve project requirements, deadlines and schedules</w:t>
      </w:r>
    </w:p>
    <w:p w14:paraId="458DB5B1" w14:textId="3D839135" w:rsidR="00B77D68" w:rsidRPr="00B77D68" w:rsidRDefault="00B77D68" w:rsidP="00B77D68">
      <w:pPr>
        <w:pStyle w:val="ListParagraph"/>
        <w:numPr>
          <w:ilvl w:val="0"/>
          <w:numId w:val="33"/>
        </w:numPr>
        <w:rPr>
          <w:rFonts w:ascii="Calibri" w:hAnsi="Calibri" w:cs="Arial"/>
          <w:sz w:val="26"/>
          <w:szCs w:val="26"/>
        </w:rPr>
      </w:pPr>
      <w:r w:rsidRPr="00923FA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EFF5D5" wp14:editId="7AF8E25F">
                <wp:simplePos x="0" y="0"/>
                <wp:positionH relativeFrom="margin">
                  <wp:posOffset>-152400</wp:posOffset>
                </wp:positionH>
                <wp:positionV relativeFrom="margin">
                  <wp:posOffset>957580</wp:posOffset>
                </wp:positionV>
                <wp:extent cx="4333875" cy="45085"/>
                <wp:effectExtent l="0" t="0" r="9525" b="0"/>
                <wp:wrapSquare wrapText="bothSides"/>
                <wp:docPr id="28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508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2B2168D" w14:textId="77777777" w:rsidR="00230DDF" w:rsidRDefault="00230DDF" w:rsidP="00230DDF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181755" w14:textId="77777777" w:rsidR="00230DDF" w:rsidRPr="004A56D4" w:rsidRDefault="00230DDF" w:rsidP="00230DDF"/>
                          <w:p w14:paraId="6843F83C" w14:textId="77777777" w:rsidR="00230DDF" w:rsidRDefault="00230DDF" w:rsidP="00230DDF">
                            <w:r>
                              <w:t>Vvv</w:t>
                            </w:r>
                          </w:p>
                          <w:p w14:paraId="12970644" w14:textId="77777777" w:rsidR="00230DDF" w:rsidRPr="004A56D4" w:rsidRDefault="00230DDF" w:rsidP="00230DDF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F5D5" id="_x0000_s1032" style="position:absolute;left:0;text-align:left;margin-left:-12pt;margin-top:75.4pt;width:341.25pt;height:3.5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" fillcolor="#93a299" stroked="f" strokeweight=".5pt">
                <v:textbox inset="2.53903mm,1.2695mm,2.53903mm,4.32pt">
                  <w:txbxContent>
                    <w:p w14:paraId="62B2168D" w14:textId="77777777" w:rsidR="00230DDF" w:rsidRDefault="00230DDF" w:rsidP="00230DDF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65181755" w14:textId="77777777" w:rsidR="00230DDF" w:rsidRPr="004A56D4" w:rsidRDefault="00230DDF" w:rsidP="00230DDF"/>
                    <w:p w14:paraId="6843F83C" w14:textId="77777777" w:rsidR="00230DDF" w:rsidRDefault="00230DDF" w:rsidP="00230DDF">
                      <w:r>
                        <w:t>Vvv</w:t>
                      </w:r>
                    </w:p>
                    <w:p w14:paraId="12970644" w14:textId="77777777" w:rsidR="00230DDF" w:rsidRPr="004A56D4" w:rsidRDefault="00230DDF" w:rsidP="00230DDF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D2101">
        <w:rPr>
          <w:rFonts w:ascii="Calibri" w:hAnsi="Calibri" w:cs="Arial"/>
          <w:sz w:val="26"/>
          <w:szCs w:val="26"/>
        </w:rPr>
        <w:t>Responsible for Identify and resolving</w:t>
      </w:r>
      <w:r w:rsidR="00ED2101" w:rsidRPr="00ED2101">
        <w:rPr>
          <w:rFonts w:ascii="Calibri" w:hAnsi="Calibri" w:cs="Arial"/>
          <w:sz w:val="26"/>
          <w:szCs w:val="26"/>
        </w:rPr>
        <w:t xml:space="preserve"> project issues</w:t>
      </w:r>
    </w:p>
    <w:p w14:paraId="13C7C8EB" w14:textId="56BD76CE" w:rsidR="00F761F5" w:rsidRDefault="00C172B2" w:rsidP="0017180C">
      <w:pPr>
        <w:tabs>
          <w:tab w:val="left" w:pos="3450"/>
        </w:tabs>
        <w:spacing w:line="240" w:lineRule="auto"/>
        <w:ind w:firstLine="360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49536" behindDoc="1" locked="0" layoutInCell="1" allowOverlap="1" wp14:anchorId="3FDFE518" wp14:editId="1F8ECB5C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304800" cy="180975"/>
            <wp:effectExtent l="0" t="0" r="0" b="9525"/>
            <wp:wrapTight wrapText="bothSides">
              <wp:wrapPolygon edited="0">
                <wp:start x="4050" y="0"/>
                <wp:lineTo x="0" y="0"/>
                <wp:lineTo x="0" y="20463"/>
                <wp:lineTo x="20250" y="20463"/>
                <wp:lineTo x="20250" y="0"/>
                <wp:lineTo x="16200" y="0"/>
                <wp:lineTo x="405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usiness-100-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1F5" w:rsidRPr="00DA3869">
        <w:rPr>
          <w:rFonts w:ascii="Calibri" w:eastAsia="Century Gothic" w:hAnsi="Calibri" w:cs="Arial"/>
          <w:noProof/>
          <w:sz w:val="19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9C1C63" wp14:editId="1EF9C314">
                <wp:simplePos x="0" y="0"/>
                <wp:positionH relativeFrom="margin">
                  <wp:posOffset>-628650</wp:posOffset>
                </wp:positionH>
                <wp:positionV relativeFrom="margin">
                  <wp:posOffset>-653415</wp:posOffset>
                </wp:positionV>
                <wp:extent cx="7791450" cy="47625"/>
                <wp:effectExtent l="0" t="0" r="0" b="9525"/>
                <wp:wrapSquare wrapText="bothSides"/>
                <wp:docPr id="89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4762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C78C2BC" w14:textId="77777777" w:rsidR="00F761F5" w:rsidRDefault="00F761F5" w:rsidP="00F761F5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FD377F8" w14:textId="77777777" w:rsidR="00F761F5" w:rsidRPr="004A56D4" w:rsidRDefault="00F761F5" w:rsidP="00F761F5"/>
                          <w:p w14:paraId="5EAE3E7B" w14:textId="77777777" w:rsidR="00F761F5" w:rsidRDefault="00F761F5" w:rsidP="00F761F5">
                            <w:r>
                              <w:t>Vvv</w:t>
                            </w:r>
                          </w:p>
                          <w:p w14:paraId="5D9FE945" w14:textId="77777777" w:rsidR="00F761F5" w:rsidRPr="004A56D4" w:rsidRDefault="00F761F5" w:rsidP="00F761F5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1C63" id="_x0000_s1033" style="position:absolute;left:0;text-align:left;margin-left:-49.5pt;margin-top:-51.45pt;width:613.5pt;height:3.7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" fillcolor="#93a299" stroked="f" strokeweight=".5pt">
                <v:textbox inset="2.53903mm,1.2695mm,2.53903mm,4.32pt">
                  <w:txbxContent>
                    <w:p w14:paraId="2C78C2BC" w14:textId="77777777" w:rsidR="00F761F5" w:rsidRDefault="00F761F5" w:rsidP="00F761F5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2FD377F8" w14:textId="77777777" w:rsidR="00F761F5" w:rsidRPr="004A56D4" w:rsidRDefault="00F761F5" w:rsidP="00F761F5"/>
                    <w:p w14:paraId="5EAE3E7B" w14:textId="77777777" w:rsidR="00F761F5" w:rsidRDefault="00F761F5" w:rsidP="00F761F5">
                      <w:r>
                        <w:t>Vvv</w:t>
                      </w:r>
                    </w:p>
                    <w:p w14:paraId="5D9FE945" w14:textId="77777777" w:rsidR="00F761F5" w:rsidRPr="004A56D4" w:rsidRDefault="00F761F5" w:rsidP="00F761F5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761F5">
        <w:rPr>
          <w:rFonts w:ascii="Calibri" w:hAnsi="Calibri" w:cs="Arial"/>
          <w:b/>
          <w:sz w:val="28"/>
          <w:szCs w:val="28"/>
        </w:rPr>
        <w:t>LEADERSHIP EXPERIENCE</w:t>
      </w:r>
      <w:r w:rsidR="00F761F5">
        <w:rPr>
          <w:rFonts w:ascii="Calibri" w:hAnsi="Calibri" w:cs="Arial"/>
          <w:b/>
          <w:sz w:val="28"/>
          <w:szCs w:val="28"/>
        </w:rPr>
        <w:tab/>
      </w:r>
    </w:p>
    <w:p w14:paraId="7273A281" w14:textId="0A194ED7" w:rsidR="00F761F5" w:rsidRPr="00923FAA" w:rsidRDefault="00F565B4" w:rsidP="008F34A3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 </w:t>
      </w:r>
    </w:p>
    <w:p w14:paraId="7B18E967" w14:textId="18AA380C" w:rsidR="00F565B4" w:rsidRPr="00F565B4" w:rsidRDefault="00F565B4" w:rsidP="00F565B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Arial"/>
          <w:b/>
          <w:sz w:val="28"/>
          <w:szCs w:val="28"/>
        </w:rPr>
      </w:pPr>
    </w:p>
    <w:p w14:paraId="1727B087" w14:textId="5534E180" w:rsidR="00F565B4" w:rsidRDefault="00B77D68" w:rsidP="00B77D68">
      <w:pPr>
        <w:spacing w:line="240" w:lineRule="auto"/>
        <w:rPr>
          <w:rFonts w:ascii="Calibri" w:hAnsi="Calibri" w:cs="Arial"/>
          <w:b/>
          <w:sz w:val="28"/>
          <w:szCs w:val="28"/>
        </w:rPr>
      </w:pPr>
      <w:bookmarkStart w:id="0" w:name="_GoBack"/>
      <w:bookmarkEnd w:id="0"/>
      <w:r w:rsidRPr="00923FA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74F61F" wp14:editId="6D565509">
                <wp:simplePos x="0" y="0"/>
                <wp:positionH relativeFrom="margin">
                  <wp:posOffset>-200025</wp:posOffset>
                </wp:positionH>
                <wp:positionV relativeFrom="margin">
                  <wp:posOffset>2310130</wp:posOffset>
                </wp:positionV>
                <wp:extent cx="4333875" cy="45085"/>
                <wp:effectExtent l="0" t="0" r="9525" b="0"/>
                <wp:wrapSquare wrapText="bothSides"/>
                <wp:docPr id="4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5085"/>
                        </a:xfrm>
                        <a:prstGeom prst="rect">
                          <a:avLst/>
                        </a:prstGeom>
                        <a:solidFill>
                          <a:srgbClr val="93A299"/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0478644" w14:textId="77777777" w:rsidR="00B77D68" w:rsidRDefault="00B77D68" w:rsidP="00B77D68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F6C5BC" w14:textId="77777777" w:rsidR="00B77D68" w:rsidRPr="004A56D4" w:rsidRDefault="00B77D68" w:rsidP="00B77D68"/>
                          <w:p w14:paraId="200C6769" w14:textId="77777777" w:rsidR="00B77D68" w:rsidRDefault="00B77D68" w:rsidP="00B77D68">
                            <w:r>
                              <w:t>Vvv</w:t>
                            </w:r>
                          </w:p>
                          <w:p w14:paraId="16E7DDC5" w14:textId="77777777" w:rsidR="00B77D68" w:rsidRPr="004A56D4" w:rsidRDefault="00B77D68" w:rsidP="00B77D68">
                            <w:r>
                              <w:t>vvvmkb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F61F" id="_x0000_s1034" style="position:absolute;margin-left:-15.75pt;margin-top:181.9pt;width:341.25pt;height:3.5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" fillcolor="#93a299" stroked="f" strokeweight=".5pt">
                <v:textbox inset="2.53903mm,1.2695mm,2.53903mm,4.32pt">
                  <w:txbxContent>
                    <w:p w14:paraId="40478644" w14:textId="77777777" w:rsidR="00B77D68" w:rsidRDefault="00B77D68" w:rsidP="00B77D68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</w:p>
                    <w:p w14:paraId="12F6C5BC" w14:textId="77777777" w:rsidR="00B77D68" w:rsidRPr="004A56D4" w:rsidRDefault="00B77D68" w:rsidP="00B77D68"/>
                    <w:p w14:paraId="200C6769" w14:textId="77777777" w:rsidR="00B77D68" w:rsidRDefault="00B77D68" w:rsidP="00B77D68">
                      <w:r>
                        <w:t>Vvv</w:t>
                      </w:r>
                    </w:p>
                    <w:p w14:paraId="16E7DDC5" w14:textId="77777777" w:rsidR="00B77D68" w:rsidRPr="004A56D4" w:rsidRDefault="00B77D68" w:rsidP="00B77D68">
                      <w:r>
                        <w:t>vvvmkb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121A7E7" w14:textId="36BE4453" w:rsidR="001B5122" w:rsidRPr="00F565B4" w:rsidRDefault="00933108" w:rsidP="00F565B4">
      <w:pPr>
        <w:spacing w:line="240" w:lineRule="auto"/>
        <w:rPr>
          <w:rFonts w:ascii="Calibri" w:hAnsi="Calibri" w:cs="Arial"/>
          <w:b/>
          <w:sz w:val="28"/>
          <w:szCs w:val="28"/>
        </w:rPr>
      </w:pPr>
      <w:r w:rsidRPr="00F565B4">
        <w:rPr>
          <w:rFonts w:ascii="Calibri" w:hAnsi="Calibri" w:cs="Arial"/>
          <w:b/>
          <w:sz w:val="28"/>
          <w:szCs w:val="28"/>
        </w:rPr>
        <w:t>REFERENCES</w:t>
      </w:r>
    </w:p>
    <w:p w14:paraId="11218A63" w14:textId="6B480FF6" w:rsidR="00A30204" w:rsidRPr="00A30204" w:rsidRDefault="00A30204" w:rsidP="00A30204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14:paraId="336FD0CD" w14:textId="25DEB46C" w:rsidR="00F565B4" w:rsidRPr="00230DDF" w:rsidRDefault="00F565B4" w:rsidP="00F565B4">
      <w:pPr>
        <w:pStyle w:val="ListParagraph"/>
        <w:numPr>
          <w:ilvl w:val="0"/>
          <w:numId w:val="40"/>
        </w:numPr>
        <w:spacing w:after="0" w:line="240" w:lineRule="auto"/>
        <w:rPr>
          <w:rStyle w:val="Hyperlink"/>
          <w:rFonts w:ascii="Calibri" w:hAnsi="Calibri" w:cs="Arial"/>
          <w:b/>
          <w:sz w:val="26"/>
          <w:szCs w:val="26"/>
        </w:rPr>
      </w:pPr>
    </w:p>
    <w:p w14:paraId="333332F1" w14:textId="003B8D29" w:rsidR="006D0F30" w:rsidRPr="00230DDF" w:rsidRDefault="006D0F30" w:rsidP="006D0F30">
      <w:pPr>
        <w:pStyle w:val="ListParagraph"/>
        <w:numPr>
          <w:ilvl w:val="0"/>
          <w:numId w:val="40"/>
        </w:numPr>
        <w:spacing w:after="0" w:line="240" w:lineRule="auto"/>
        <w:rPr>
          <w:rStyle w:val="Hyperlink"/>
          <w:rFonts w:ascii="Calibri" w:hAnsi="Calibri" w:cs="Arial"/>
          <w:b/>
          <w:sz w:val="26"/>
          <w:szCs w:val="26"/>
        </w:rPr>
      </w:pPr>
    </w:p>
    <w:sectPr w:rsidR="006D0F30" w:rsidRPr="00230DDF" w:rsidSect="009959B0">
      <w:footerReference w:type="default" r:id="rId23"/>
      <w:headerReference w:type="first" r:id="rId2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9CB89" w14:textId="77777777" w:rsidR="004C4AAE" w:rsidRDefault="004C4AAE">
      <w:pPr>
        <w:spacing w:after="0" w:line="240" w:lineRule="auto"/>
      </w:pPr>
      <w:r>
        <w:separator/>
      </w:r>
    </w:p>
  </w:endnote>
  <w:endnote w:type="continuationSeparator" w:id="0">
    <w:p w14:paraId="27812855" w14:textId="77777777" w:rsidR="004C4AAE" w:rsidRDefault="004C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7B9F" w14:textId="77777777" w:rsidR="00FB5E24" w:rsidRDefault="00EB37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8E527" wp14:editId="45BC0BF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84B0" w14:textId="77777777" w:rsidR="00FB5E24" w:rsidRDefault="00FB5E24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438E52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7in;height:12.65pt;z-index:25166028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14:paraId="4B0884B0" w14:textId="77777777" w:rsidR="00FB5E24" w:rsidRDefault="00FB5E24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24EECE" wp14:editId="55EA456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35513" w14:textId="5498DDEE" w:rsidR="00FB5E24" w:rsidRDefault="00EB374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77D6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ECE" id="Text Box 6" o:spid="_x0000_s1036" type="#_x0000_t202" style="position:absolute;margin-left:0;margin-top:0;width:36pt;height:54pt;z-index:251662336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14:paraId="7AB35513" w14:textId="5498DDEE" w:rsidR="00FB5E24" w:rsidRDefault="00EB374A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77D6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7746D56" wp14:editId="6893409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743B6" id="Rectangle 4" o:spid="_x0000_s1026" style="position:absolute;margin-left:0;margin-top:0;width:539.25pt;height:717.7pt;z-index:2516541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4213A6A" wp14:editId="39CAEDB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9B684FC" id="Rectangle 8" o:spid="_x0000_s1026" style="position:absolute;margin-left:0;margin-top:0;width:10.1pt;height:495.9pt;z-index:2516561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0F67F8" wp14:editId="1F1455A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B8C4B9" id="Rectangle 9" o:spid="_x0000_s1026" style="position:absolute;margin-left:0;margin-top:0;width:10.1pt;height:222.3pt;z-index:2516582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2A661" w14:textId="77777777" w:rsidR="004C4AAE" w:rsidRDefault="004C4AAE">
      <w:pPr>
        <w:spacing w:after="0" w:line="240" w:lineRule="auto"/>
      </w:pPr>
      <w:r>
        <w:separator/>
      </w:r>
    </w:p>
  </w:footnote>
  <w:footnote w:type="continuationSeparator" w:id="0">
    <w:p w14:paraId="67731FF3" w14:textId="77777777" w:rsidR="004C4AAE" w:rsidRDefault="004C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3573" w14:textId="29D9C53A" w:rsidR="00F565B4" w:rsidRPr="00F565B4" w:rsidRDefault="00F565B4">
    <w:pPr>
      <w:pStyle w:val="Header"/>
      <w:rPr>
        <w:rFonts w:ascii="Calibri" w:hAnsi="Calibri" w:cs="Arial"/>
        <w:b/>
        <w:sz w:val="56"/>
        <w:szCs w:val="56"/>
      </w:rPr>
    </w:pPr>
    <w:r>
      <w:rPr>
        <w:rFonts w:ascii="Calibri" w:hAnsi="Calibri" w:cs="Arial"/>
        <w:b/>
        <w:sz w:val="56"/>
        <w:szCs w:val="56"/>
      </w:rPr>
      <w:t>JESSE</w:t>
    </w:r>
    <w:r w:rsidR="00BD5E1E" w:rsidRPr="00D4056D">
      <w:rPr>
        <w:rFonts w:ascii="Calibri" w:hAnsi="Calibri" w:cs="Arial"/>
        <w:b/>
        <w:sz w:val="56"/>
        <w:szCs w:val="56"/>
      </w:rPr>
      <w:t xml:space="preserve"> </w:t>
    </w:r>
    <w:r>
      <w:rPr>
        <w:rFonts w:ascii="Calibri" w:hAnsi="Calibri" w:cs="Arial"/>
        <w:b/>
        <w:sz w:val="56"/>
        <w:szCs w:val="56"/>
      </w:rPr>
      <w:t>EZENWA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0.95pt;height:20.95pt;visibility:visible" o:bullet="t">
        <v:imagedata r:id="rId1" o:title=""/>
      </v:shape>
    </w:pict>
  </w:numPicBullet>
  <w:numPicBullet w:numPicBulletId="1">
    <w:pict>
      <v:shape id="_x0000_i1060" type="#_x0000_t75" style="width:20.95pt;height:20.95pt;visibility:visible" o:bullet="t">
        <v:imagedata r:id="rId2" o:title=""/>
      </v:shape>
    </w:pict>
  </w:numPicBullet>
  <w:numPicBullet w:numPicBulletId="2">
    <w:pict>
      <v:shape id="_x0000_i1061" type="#_x0000_t75" style="width:168.75pt;height:168.75pt;visibility:visible;mso-wrap-style:square" o:bullet="t">
        <v:imagedata r:id="rId3" o:title="dob"/>
      </v:shape>
    </w:pict>
  </w:numPicBullet>
  <w:abstractNum w:abstractNumId="0" w15:restartNumberingAfterBreak="0">
    <w:nsid w:val="00000003"/>
    <w:multiLevelType w:val="hybridMultilevel"/>
    <w:tmpl w:val="17487702"/>
    <w:lvl w:ilvl="0" w:tplc="0646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B2086"/>
    <w:multiLevelType w:val="hybridMultilevel"/>
    <w:tmpl w:val="EB163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3B5B"/>
    <w:multiLevelType w:val="multilevel"/>
    <w:tmpl w:val="B472EF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014E0"/>
    <w:multiLevelType w:val="hybridMultilevel"/>
    <w:tmpl w:val="9EF48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D1320"/>
    <w:multiLevelType w:val="multilevel"/>
    <w:tmpl w:val="CE3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C7403"/>
    <w:multiLevelType w:val="hybridMultilevel"/>
    <w:tmpl w:val="DA9659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50991"/>
    <w:multiLevelType w:val="hybridMultilevel"/>
    <w:tmpl w:val="87B835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761A"/>
    <w:multiLevelType w:val="hybridMultilevel"/>
    <w:tmpl w:val="2CB485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04274"/>
    <w:multiLevelType w:val="hybridMultilevel"/>
    <w:tmpl w:val="5A109F8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071745"/>
    <w:multiLevelType w:val="hybridMultilevel"/>
    <w:tmpl w:val="A9688D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36788"/>
    <w:multiLevelType w:val="hybridMultilevel"/>
    <w:tmpl w:val="581210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A1826"/>
    <w:multiLevelType w:val="hybridMultilevel"/>
    <w:tmpl w:val="336043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70EEF"/>
    <w:multiLevelType w:val="hybridMultilevel"/>
    <w:tmpl w:val="4DFAF1FE"/>
    <w:lvl w:ilvl="0" w:tplc="276246E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1429A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B64506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0C0BA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4FA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C7683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318B7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C32D7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84E391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27C60372"/>
    <w:multiLevelType w:val="hybridMultilevel"/>
    <w:tmpl w:val="CBA297CA"/>
    <w:lvl w:ilvl="0" w:tplc="08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9820DAA"/>
    <w:multiLevelType w:val="hybridMultilevel"/>
    <w:tmpl w:val="A5BC9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2FC5"/>
    <w:multiLevelType w:val="hybridMultilevel"/>
    <w:tmpl w:val="92E6085E"/>
    <w:lvl w:ilvl="0" w:tplc="7AF8F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52E18"/>
    <w:multiLevelType w:val="hybridMultilevel"/>
    <w:tmpl w:val="0AF829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365E4"/>
    <w:multiLevelType w:val="hybridMultilevel"/>
    <w:tmpl w:val="4B3C9BFA"/>
    <w:lvl w:ilvl="0" w:tplc="7AF8F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1044C"/>
    <w:multiLevelType w:val="multilevel"/>
    <w:tmpl w:val="F14ECC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BA28B4"/>
    <w:multiLevelType w:val="hybridMultilevel"/>
    <w:tmpl w:val="9D8C6FA0"/>
    <w:lvl w:ilvl="0" w:tplc="D57E011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16A3E"/>
    <w:multiLevelType w:val="hybridMultilevel"/>
    <w:tmpl w:val="AFD06B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E462B"/>
    <w:multiLevelType w:val="hybridMultilevel"/>
    <w:tmpl w:val="DAB012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00850"/>
    <w:multiLevelType w:val="hybridMultilevel"/>
    <w:tmpl w:val="70781358"/>
    <w:lvl w:ilvl="0" w:tplc="7AF8F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C4A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67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7AC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D86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C85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465E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0F0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B0EF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728B"/>
    <w:multiLevelType w:val="hybridMultilevel"/>
    <w:tmpl w:val="431C04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A1291"/>
    <w:multiLevelType w:val="hybridMultilevel"/>
    <w:tmpl w:val="DECE4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C4064"/>
    <w:multiLevelType w:val="hybridMultilevel"/>
    <w:tmpl w:val="D96C83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F127B"/>
    <w:multiLevelType w:val="hybridMultilevel"/>
    <w:tmpl w:val="7D12849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27CD9"/>
    <w:multiLevelType w:val="hybridMultilevel"/>
    <w:tmpl w:val="EC647A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0A4718"/>
    <w:multiLevelType w:val="hybridMultilevel"/>
    <w:tmpl w:val="5EF660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33B46"/>
    <w:multiLevelType w:val="hybridMultilevel"/>
    <w:tmpl w:val="616CC02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5638C7"/>
    <w:multiLevelType w:val="hybridMultilevel"/>
    <w:tmpl w:val="F7C02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E4CFC"/>
    <w:multiLevelType w:val="hybridMultilevel"/>
    <w:tmpl w:val="245AF9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339A5"/>
    <w:multiLevelType w:val="hybridMultilevel"/>
    <w:tmpl w:val="5D2AB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D5C1D"/>
    <w:multiLevelType w:val="hybridMultilevel"/>
    <w:tmpl w:val="C8ACFC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B2E29"/>
    <w:multiLevelType w:val="hybridMultilevel"/>
    <w:tmpl w:val="138AF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638D1"/>
    <w:multiLevelType w:val="hybridMultilevel"/>
    <w:tmpl w:val="B3902B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F6DA1"/>
    <w:multiLevelType w:val="hybridMultilevel"/>
    <w:tmpl w:val="374A8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E70F7"/>
    <w:multiLevelType w:val="hybridMultilevel"/>
    <w:tmpl w:val="556A51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400F5"/>
    <w:multiLevelType w:val="hybridMultilevel"/>
    <w:tmpl w:val="EC5E79A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75673"/>
    <w:multiLevelType w:val="hybridMultilevel"/>
    <w:tmpl w:val="6C1A7D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54FB7"/>
    <w:multiLevelType w:val="multilevel"/>
    <w:tmpl w:val="D4F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14164A"/>
    <w:multiLevelType w:val="hybridMultilevel"/>
    <w:tmpl w:val="8D321E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30"/>
  </w:num>
  <w:num w:numId="4">
    <w:abstractNumId w:val="16"/>
  </w:num>
  <w:num w:numId="5">
    <w:abstractNumId w:val="9"/>
  </w:num>
  <w:num w:numId="6">
    <w:abstractNumId w:val="0"/>
  </w:num>
  <w:num w:numId="7">
    <w:abstractNumId w:val="7"/>
  </w:num>
  <w:num w:numId="8">
    <w:abstractNumId w:val="37"/>
  </w:num>
  <w:num w:numId="9">
    <w:abstractNumId w:val="31"/>
  </w:num>
  <w:num w:numId="10">
    <w:abstractNumId w:val="24"/>
  </w:num>
  <w:num w:numId="11">
    <w:abstractNumId w:val="33"/>
  </w:num>
  <w:num w:numId="12">
    <w:abstractNumId w:val="39"/>
  </w:num>
  <w:num w:numId="13">
    <w:abstractNumId w:val="22"/>
  </w:num>
  <w:num w:numId="14">
    <w:abstractNumId w:val="17"/>
  </w:num>
  <w:num w:numId="15">
    <w:abstractNumId w:val="15"/>
  </w:num>
  <w:num w:numId="16">
    <w:abstractNumId w:val="27"/>
  </w:num>
  <w:num w:numId="17">
    <w:abstractNumId w:val="29"/>
  </w:num>
  <w:num w:numId="18">
    <w:abstractNumId w:val="11"/>
  </w:num>
  <w:num w:numId="19">
    <w:abstractNumId w:val="21"/>
  </w:num>
  <w:num w:numId="20">
    <w:abstractNumId w:val="38"/>
  </w:num>
  <w:num w:numId="21">
    <w:abstractNumId w:val="28"/>
  </w:num>
  <w:num w:numId="22">
    <w:abstractNumId w:val="8"/>
  </w:num>
  <w:num w:numId="23">
    <w:abstractNumId w:val="23"/>
  </w:num>
  <w:num w:numId="24">
    <w:abstractNumId w:val="32"/>
  </w:num>
  <w:num w:numId="25">
    <w:abstractNumId w:val="1"/>
  </w:num>
  <w:num w:numId="26">
    <w:abstractNumId w:val="35"/>
  </w:num>
  <w:num w:numId="27">
    <w:abstractNumId w:val="14"/>
  </w:num>
  <w:num w:numId="28">
    <w:abstractNumId w:val="13"/>
  </w:num>
  <w:num w:numId="29">
    <w:abstractNumId w:val="6"/>
  </w:num>
  <w:num w:numId="30">
    <w:abstractNumId w:val="10"/>
  </w:num>
  <w:num w:numId="31">
    <w:abstractNumId w:val="41"/>
  </w:num>
  <w:num w:numId="32">
    <w:abstractNumId w:val="20"/>
  </w:num>
  <w:num w:numId="33">
    <w:abstractNumId w:val="36"/>
  </w:num>
  <w:num w:numId="34">
    <w:abstractNumId w:val="34"/>
  </w:num>
  <w:num w:numId="35">
    <w:abstractNumId w:val="4"/>
  </w:num>
  <w:num w:numId="36">
    <w:abstractNumId w:val="2"/>
  </w:num>
  <w:num w:numId="37">
    <w:abstractNumId w:val="40"/>
  </w:num>
  <w:num w:numId="38">
    <w:abstractNumId w:val="18"/>
  </w:num>
  <w:num w:numId="39">
    <w:abstractNumId w:val="3"/>
  </w:num>
  <w:num w:numId="40">
    <w:abstractNumId w:val="19"/>
  </w:num>
  <w:num w:numId="41">
    <w:abstractNumId w:val="12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D4"/>
    <w:rsid w:val="0001497F"/>
    <w:rsid w:val="0002346F"/>
    <w:rsid w:val="0003175E"/>
    <w:rsid w:val="000318E4"/>
    <w:rsid w:val="00046790"/>
    <w:rsid w:val="0005099B"/>
    <w:rsid w:val="00053117"/>
    <w:rsid w:val="00061698"/>
    <w:rsid w:val="000671F7"/>
    <w:rsid w:val="00076B68"/>
    <w:rsid w:val="00090377"/>
    <w:rsid w:val="000A7735"/>
    <w:rsid w:val="000A7B89"/>
    <w:rsid w:val="000B2B1C"/>
    <w:rsid w:val="000D5E27"/>
    <w:rsid w:val="001177AA"/>
    <w:rsid w:val="001217B3"/>
    <w:rsid w:val="00127BB9"/>
    <w:rsid w:val="001407E6"/>
    <w:rsid w:val="00147C07"/>
    <w:rsid w:val="00152C56"/>
    <w:rsid w:val="00161CAB"/>
    <w:rsid w:val="0017180C"/>
    <w:rsid w:val="00175535"/>
    <w:rsid w:val="001A021D"/>
    <w:rsid w:val="001B5122"/>
    <w:rsid w:val="001B71DC"/>
    <w:rsid w:val="001B7894"/>
    <w:rsid w:val="001C33E0"/>
    <w:rsid w:val="00201467"/>
    <w:rsid w:val="00214368"/>
    <w:rsid w:val="00223333"/>
    <w:rsid w:val="00230DDF"/>
    <w:rsid w:val="00243E5D"/>
    <w:rsid w:val="002568E5"/>
    <w:rsid w:val="0026524C"/>
    <w:rsid w:val="002914C5"/>
    <w:rsid w:val="002A1E31"/>
    <w:rsid w:val="002B7563"/>
    <w:rsid w:val="002C2898"/>
    <w:rsid w:val="002D63A4"/>
    <w:rsid w:val="003024C2"/>
    <w:rsid w:val="00312775"/>
    <w:rsid w:val="00315F32"/>
    <w:rsid w:val="00321272"/>
    <w:rsid w:val="00330DBF"/>
    <w:rsid w:val="003321BE"/>
    <w:rsid w:val="00366A9A"/>
    <w:rsid w:val="00370F96"/>
    <w:rsid w:val="00377ABA"/>
    <w:rsid w:val="00384AA5"/>
    <w:rsid w:val="00387478"/>
    <w:rsid w:val="003A179A"/>
    <w:rsid w:val="003B047D"/>
    <w:rsid w:val="003B174B"/>
    <w:rsid w:val="003C17B8"/>
    <w:rsid w:val="003C3F61"/>
    <w:rsid w:val="003D17C7"/>
    <w:rsid w:val="003D358D"/>
    <w:rsid w:val="003D60D3"/>
    <w:rsid w:val="003E68C6"/>
    <w:rsid w:val="00403F85"/>
    <w:rsid w:val="00405458"/>
    <w:rsid w:val="004102BF"/>
    <w:rsid w:val="00425F38"/>
    <w:rsid w:val="00441785"/>
    <w:rsid w:val="004557DE"/>
    <w:rsid w:val="004562C5"/>
    <w:rsid w:val="0047385A"/>
    <w:rsid w:val="004A56D4"/>
    <w:rsid w:val="004B2A5D"/>
    <w:rsid w:val="004C4AAE"/>
    <w:rsid w:val="004C6639"/>
    <w:rsid w:val="004C7DDD"/>
    <w:rsid w:val="004D1CCA"/>
    <w:rsid w:val="004D7552"/>
    <w:rsid w:val="004F00C9"/>
    <w:rsid w:val="004F7C12"/>
    <w:rsid w:val="005100E8"/>
    <w:rsid w:val="005164DD"/>
    <w:rsid w:val="00517D88"/>
    <w:rsid w:val="0052172B"/>
    <w:rsid w:val="00525E9B"/>
    <w:rsid w:val="005320C5"/>
    <w:rsid w:val="00560C50"/>
    <w:rsid w:val="00572831"/>
    <w:rsid w:val="00592C27"/>
    <w:rsid w:val="005A7CFD"/>
    <w:rsid w:val="005F5BB4"/>
    <w:rsid w:val="00606CC2"/>
    <w:rsid w:val="006133BA"/>
    <w:rsid w:val="00614A3A"/>
    <w:rsid w:val="006252F2"/>
    <w:rsid w:val="0065078E"/>
    <w:rsid w:val="00670683"/>
    <w:rsid w:val="0067335B"/>
    <w:rsid w:val="006843A5"/>
    <w:rsid w:val="00686CC8"/>
    <w:rsid w:val="00694267"/>
    <w:rsid w:val="00695F0D"/>
    <w:rsid w:val="006B47E4"/>
    <w:rsid w:val="006C11FB"/>
    <w:rsid w:val="006D0F30"/>
    <w:rsid w:val="006D12A5"/>
    <w:rsid w:val="006E2784"/>
    <w:rsid w:val="006E77AA"/>
    <w:rsid w:val="006F3987"/>
    <w:rsid w:val="007013A7"/>
    <w:rsid w:val="00707693"/>
    <w:rsid w:val="00724DB9"/>
    <w:rsid w:val="00726348"/>
    <w:rsid w:val="00733A73"/>
    <w:rsid w:val="007420FA"/>
    <w:rsid w:val="00751E07"/>
    <w:rsid w:val="00756BC8"/>
    <w:rsid w:val="00774D76"/>
    <w:rsid w:val="00774E95"/>
    <w:rsid w:val="0078567D"/>
    <w:rsid w:val="00797466"/>
    <w:rsid w:val="007A64D3"/>
    <w:rsid w:val="007B61B8"/>
    <w:rsid w:val="007C321E"/>
    <w:rsid w:val="007D59BA"/>
    <w:rsid w:val="007D6F00"/>
    <w:rsid w:val="007E7AB0"/>
    <w:rsid w:val="007F2213"/>
    <w:rsid w:val="007F231C"/>
    <w:rsid w:val="007F275F"/>
    <w:rsid w:val="007F76C7"/>
    <w:rsid w:val="0080426D"/>
    <w:rsid w:val="00821A2E"/>
    <w:rsid w:val="00822A4A"/>
    <w:rsid w:val="00854089"/>
    <w:rsid w:val="00856C5A"/>
    <w:rsid w:val="00857636"/>
    <w:rsid w:val="00873704"/>
    <w:rsid w:val="0088528E"/>
    <w:rsid w:val="00894A84"/>
    <w:rsid w:val="00894DA0"/>
    <w:rsid w:val="008A1DC2"/>
    <w:rsid w:val="008C72DF"/>
    <w:rsid w:val="008E0576"/>
    <w:rsid w:val="008E2AD3"/>
    <w:rsid w:val="008F0E43"/>
    <w:rsid w:val="008F34A3"/>
    <w:rsid w:val="009071FC"/>
    <w:rsid w:val="00915694"/>
    <w:rsid w:val="00923FAA"/>
    <w:rsid w:val="00933108"/>
    <w:rsid w:val="009511AF"/>
    <w:rsid w:val="00975199"/>
    <w:rsid w:val="00982A2D"/>
    <w:rsid w:val="00986925"/>
    <w:rsid w:val="009959B0"/>
    <w:rsid w:val="009A1706"/>
    <w:rsid w:val="009B2192"/>
    <w:rsid w:val="009D310D"/>
    <w:rsid w:val="009D3512"/>
    <w:rsid w:val="009E2119"/>
    <w:rsid w:val="009E2746"/>
    <w:rsid w:val="009E723F"/>
    <w:rsid w:val="009F2CB6"/>
    <w:rsid w:val="009F4AB7"/>
    <w:rsid w:val="00A10318"/>
    <w:rsid w:val="00A146D7"/>
    <w:rsid w:val="00A30204"/>
    <w:rsid w:val="00A5304D"/>
    <w:rsid w:val="00A53B39"/>
    <w:rsid w:val="00A86CC5"/>
    <w:rsid w:val="00AC1012"/>
    <w:rsid w:val="00AD4165"/>
    <w:rsid w:val="00AD4228"/>
    <w:rsid w:val="00AD4263"/>
    <w:rsid w:val="00AF57F0"/>
    <w:rsid w:val="00B10587"/>
    <w:rsid w:val="00B140FD"/>
    <w:rsid w:val="00B21F34"/>
    <w:rsid w:val="00B250B1"/>
    <w:rsid w:val="00B314F4"/>
    <w:rsid w:val="00B3710F"/>
    <w:rsid w:val="00B45C89"/>
    <w:rsid w:val="00B57B25"/>
    <w:rsid w:val="00B77D68"/>
    <w:rsid w:val="00B828FC"/>
    <w:rsid w:val="00B86F44"/>
    <w:rsid w:val="00BB4F36"/>
    <w:rsid w:val="00BD13EC"/>
    <w:rsid w:val="00BD5E1E"/>
    <w:rsid w:val="00BE45F1"/>
    <w:rsid w:val="00BF5420"/>
    <w:rsid w:val="00C02AD9"/>
    <w:rsid w:val="00C172B2"/>
    <w:rsid w:val="00C533FE"/>
    <w:rsid w:val="00C75D4D"/>
    <w:rsid w:val="00C85DD1"/>
    <w:rsid w:val="00CA22B3"/>
    <w:rsid w:val="00CA749D"/>
    <w:rsid w:val="00CD7ED9"/>
    <w:rsid w:val="00CF70D3"/>
    <w:rsid w:val="00D0272E"/>
    <w:rsid w:val="00D17D06"/>
    <w:rsid w:val="00D26C60"/>
    <w:rsid w:val="00D37B05"/>
    <w:rsid w:val="00D4056D"/>
    <w:rsid w:val="00D42DC4"/>
    <w:rsid w:val="00D90426"/>
    <w:rsid w:val="00DA3869"/>
    <w:rsid w:val="00DA5CE2"/>
    <w:rsid w:val="00DB089F"/>
    <w:rsid w:val="00DB3425"/>
    <w:rsid w:val="00DD28B4"/>
    <w:rsid w:val="00DF0EFE"/>
    <w:rsid w:val="00E06A6D"/>
    <w:rsid w:val="00E13488"/>
    <w:rsid w:val="00E14CD3"/>
    <w:rsid w:val="00E2221C"/>
    <w:rsid w:val="00E226F5"/>
    <w:rsid w:val="00E3280C"/>
    <w:rsid w:val="00E35904"/>
    <w:rsid w:val="00E664B7"/>
    <w:rsid w:val="00E745F4"/>
    <w:rsid w:val="00E85204"/>
    <w:rsid w:val="00E9496F"/>
    <w:rsid w:val="00EB06E2"/>
    <w:rsid w:val="00EB1DCC"/>
    <w:rsid w:val="00EB374A"/>
    <w:rsid w:val="00ED2101"/>
    <w:rsid w:val="00EF1672"/>
    <w:rsid w:val="00F069B1"/>
    <w:rsid w:val="00F07C7C"/>
    <w:rsid w:val="00F1509D"/>
    <w:rsid w:val="00F36EEC"/>
    <w:rsid w:val="00F41A81"/>
    <w:rsid w:val="00F45410"/>
    <w:rsid w:val="00F465F2"/>
    <w:rsid w:val="00F565B4"/>
    <w:rsid w:val="00F65130"/>
    <w:rsid w:val="00F74702"/>
    <w:rsid w:val="00F761F5"/>
    <w:rsid w:val="00F9652F"/>
    <w:rsid w:val="00FA01DB"/>
    <w:rsid w:val="00FA4F9A"/>
    <w:rsid w:val="00FB5E24"/>
    <w:rsid w:val="00FC1C12"/>
    <w:rsid w:val="00FC34E9"/>
    <w:rsid w:val="00FD26E7"/>
    <w:rsid w:val="00FE3DF2"/>
    <w:rsid w:val="00FE51BB"/>
    <w:rsid w:val="00FE72B8"/>
    <w:rsid w:val="00FF28EB"/>
    <w:rsid w:val="00FF2E80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C3F76"/>
  <w15:docId w15:val="{AF487DF2-06E0-481A-88BA-B1C00109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20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Grid">
    <w:name w:val="Light Grid"/>
    <w:basedOn w:val="TableNormal"/>
    <w:uiPriority w:val="62"/>
    <w:rsid w:val="00F4541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2C5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3856-1205-4183-BAD4-EC6B16ED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CHIZI ALOY-OKWELLE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CHIZI ALOY-OKWELLE</dc:title>
  <dc:subject/>
  <dc:creator>chizi</dc:creator>
  <cp:keywords/>
  <dc:description/>
  <cp:lastModifiedBy>hp</cp:lastModifiedBy>
  <cp:revision>5</cp:revision>
  <cp:lastPrinted>2022-10-03T20:49:00Z</cp:lastPrinted>
  <dcterms:created xsi:type="dcterms:W3CDTF">2022-10-03T20:46:00Z</dcterms:created>
  <dcterms:modified xsi:type="dcterms:W3CDTF">2022-11-06T20:46:00Z</dcterms:modified>
</cp:coreProperties>
</file>